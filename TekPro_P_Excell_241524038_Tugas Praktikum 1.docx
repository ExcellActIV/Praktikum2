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BFB00" w14:textId="7DBE3283" w:rsidR="006230D2" w:rsidRDefault="0028636E" w:rsidP="006230D2">
      <w:pPr>
        <w:jc w:val="center"/>
        <w:rPr>
          <w:rFonts w:cs="Times New Roman"/>
          <w:b/>
          <w:bCs/>
          <w:sz w:val="36"/>
          <w:szCs w:val="36"/>
        </w:rPr>
      </w:pPr>
      <w:proofErr w:type="spellStart"/>
      <w:r>
        <w:rPr>
          <w:rFonts w:cs="Times New Roman"/>
          <w:b/>
          <w:bCs/>
          <w:sz w:val="36"/>
          <w:szCs w:val="36"/>
        </w:rPr>
        <w:t>Laporan</w:t>
      </w:r>
      <w:proofErr w:type="spellEnd"/>
      <w:r w:rsidR="007639D2">
        <w:rPr>
          <w:rFonts w:cs="Times New Roman"/>
          <w:b/>
          <w:bCs/>
          <w:sz w:val="36"/>
          <w:szCs w:val="36"/>
        </w:rPr>
        <w:t xml:space="preserve"> </w:t>
      </w:r>
      <w:sdt>
        <w:sdtPr>
          <w:rPr>
            <w:rFonts w:cs="Times New Roman"/>
            <w:b/>
            <w:bCs/>
            <w:sz w:val="36"/>
            <w:szCs w:val="36"/>
          </w:rPr>
          <w:alias w:val="Title"/>
          <w:tag w:val=""/>
          <w:id w:val="-210493587"/>
          <w:placeholder>
            <w:docPart w:val="351A03B6BECB4DE9B2A35014788A704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spellStart"/>
          <w:r w:rsidR="00E11CCE" w:rsidRPr="00E11CCE">
            <w:rPr>
              <w:rFonts w:cs="Times New Roman"/>
              <w:b/>
              <w:bCs/>
              <w:sz w:val="36"/>
              <w:szCs w:val="36"/>
            </w:rPr>
            <w:t>Praktikum</w:t>
          </w:r>
          <w:proofErr w:type="spellEnd"/>
          <w:r w:rsidR="00E11CCE">
            <w:rPr>
              <w:rFonts w:cs="Times New Roman"/>
              <w:b/>
              <w:bCs/>
              <w:sz w:val="36"/>
              <w:szCs w:val="36"/>
            </w:rPr>
            <w:t xml:space="preserve"> </w:t>
          </w:r>
          <w:proofErr w:type="spellStart"/>
          <w:r w:rsidR="00E11CCE">
            <w:rPr>
              <w:rFonts w:cs="Times New Roman"/>
              <w:b/>
              <w:bCs/>
              <w:sz w:val="36"/>
              <w:szCs w:val="36"/>
            </w:rPr>
            <w:t>Proyek</w:t>
          </w:r>
          <w:proofErr w:type="spellEnd"/>
          <w:r w:rsidR="00E11CCE" w:rsidRPr="00E11CCE">
            <w:rPr>
              <w:rFonts w:cs="Times New Roman"/>
              <w:b/>
              <w:bCs/>
              <w:sz w:val="36"/>
              <w:szCs w:val="36"/>
            </w:rPr>
            <w:t xml:space="preserve"> </w:t>
          </w:r>
          <w:r w:rsidR="005428F7">
            <w:rPr>
              <w:rFonts w:cs="Times New Roman"/>
              <w:b/>
              <w:bCs/>
              <w:sz w:val="36"/>
              <w:szCs w:val="36"/>
            </w:rPr>
            <w:t>2</w:t>
          </w:r>
          <w:r w:rsidR="00E11CCE" w:rsidRPr="00E11CCE">
            <w:rPr>
              <w:rFonts w:cs="Times New Roman"/>
              <w:b/>
              <w:bCs/>
              <w:sz w:val="36"/>
              <w:szCs w:val="36"/>
            </w:rPr>
            <w:t xml:space="preserve"> </w:t>
          </w:r>
          <w:proofErr w:type="spellStart"/>
          <w:r w:rsidR="00E11CCE" w:rsidRPr="00E11CCE">
            <w:rPr>
              <w:rFonts w:cs="Times New Roman"/>
              <w:b/>
              <w:bCs/>
              <w:sz w:val="36"/>
              <w:szCs w:val="36"/>
            </w:rPr>
            <w:t>Pengembangan</w:t>
          </w:r>
          <w:proofErr w:type="spellEnd"/>
          <w:r w:rsidR="00E11CCE" w:rsidRPr="00E11CCE">
            <w:rPr>
              <w:rFonts w:cs="Times New Roman"/>
              <w:b/>
              <w:bCs/>
              <w:sz w:val="36"/>
              <w:szCs w:val="36"/>
            </w:rPr>
            <w:t xml:space="preserve"> </w:t>
          </w:r>
          <w:proofErr w:type="spellStart"/>
          <w:r w:rsidR="00E11CCE" w:rsidRPr="00E11CCE">
            <w:rPr>
              <w:rFonts w:cs="Times New Roman"/>
              <w:b/>
              <w:bCs/>
              <w:sz w:val="36"/>
              <w:szCs w:val="36"/>
            </w:rPr>
            <w:t>Perangkat</w:t>
          </w:r>
          <w:proofErr w:type="spellEnd"/>
          <w:r w:rsidR="00E11CCE" w:rsidRPr="00E11CCE">
            <w:rPr>
              <w:rFonts w:cs="Times New Roman"/>
              <w:b/>
              <w:bCs/>
              <w:sz w:val="36"/>
              <w:szCs w:val="36"/>
            </w:rPr>
            <w:t xml:space="preserve"> Lunak Desktop</w:t>
          </w:r>
        </w:sdtContent>
      </w:sdt>
    </w:p>
    <w:p w14:paraId="0F85BB36" w14:textId="16CB8F5F" w:rsidR="0010347C" w:rsidRPr="0085457A" w:rsidRDefault="0028636E" w:rsidP="00E82154">
      <w:pPr>
        <w:jc w:val="center"/>
        <w:rPr>
          <w:rFonts w:cs="Times New Roman"/>
          <w:b/>
          <w:bCs/>
          <w:szCs w:val="32"/>
        </w:rPr>
      </w:pP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ke-</w:t>
      </w:r>
      <w:r w:rsidR="005428F7">
        <w:rPr>
          <w:rFonts w:cs="Times New Roman"/>
          <w:szCs w:val="24"/>
        </w:rPr>
        <w:t>2</w:t>
      </w:r>
    </w:p>
    <w:p w14:paraId="025E11D4" w14:textId="497919F0" w:rsidR="0010347C" w:rsidRDefault="006230D2" w:rsidP="006230D2">
      <w:pPr>
        <w:jc w:val="center"/>
        <w:rPr>
          <w:rFonts w:cs="Times New Roman"/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55E88962" wp14:editId="084C253C">
            <wp:extent cx="2095500" cy="2970290"/>
            <wp:effectExtent l="0" t="0" r="0" b="0"/>
            <wp:docPr id="110927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058" cy="297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2006"/>
        <w:gridCol w:w="2596"/>
      </w:tblGrid>
      <w:tr w:rsidR="006B50F7" w:rsidRPr="00AE60BD" w14:paraId="6ABAC13F" w14:textId="77777777" w:rsidTr="00EC2F00">
        <w:trPr>
          <w:trHeight w:val="485"/>
          <w:jc w:val="center"/>
        </w:trPr>
        <w:tc>
          <w:tcPr>
            <w:tcW w:w="3325" w:type="dxa"/>
            <w:vAlign w:val="center"/>
          </w:tcPr>
          <w:p w14:paraId="3FEC76A8" w14:textId="134DE048" w:rsidR="006B50F7" w:rsidRPr="00AE60BD" w:rsidRDefault="006B50F7" w:rsidP="00AE60BD">
            <w:pPr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006" w:type="dxa"/>
            <w:vAlign w:val="center"/>
          </w:tcPr>
          <w:p w14:paraId="6D90F26E" w14:textId="2DA1EF17" w:rsidR="006B50F7" w:rsidRPr="00AE60BD" w:rsidRDefault="00EC2F00" w:rsidP="00AE60BD">
            <w:pPr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920DF7">
              <w:rPr>
                <w:rFonts w:cs="Times New Roman"/>
                <w:b/>
                <w:szCs w:val="24"/>
              </w:rPr>
              <w:t>Disusun</w:t>
            </w:r>
            <w:proofErr w:type="spellEnd"/>
            <w:r w:rsidRPr="00920DF7">
              <w:rPr>
                <w:rFonts w:cs="Times New Roman"/>
                <w:b/>
                <w:szCs w:val="24"/>
              </w:rPr>
              <w:t xml:space="preserve"> oleh:</w:t>
            </w:r>
          </w:p>
        </w:tc>
        <w:tc>
          <w:tcPr>
            <w:tcW w:w="2596" w:type="dxa"/>
            <w:vAlign w:val="center"/>
          </w:tcPr>
          <w:p w14:paraId="6CB15946" w14:textId="3E2BFD49" w:rsidR="006B50F7" w:rsidRPr="00AE60BD" w:rsidRDefault="006B50F7" w:rsidP="00AE60BD">
            <w:pPr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6B50F7" w:rsidRPr="00AE60BD" w14:paraId="446295A0" w14:textId="77777777" w:rsidTr="00EC2F00">
        <w:trPr>
          <w:trHeight w:val="422"/>
          <w:jc w:val="center"/>
        </w:trPr>
        <w:tc>
          <w:tcPr>
            <w:tcW w:w="3325" w:type="dxa"/>
            <w:vAlign w:val="center"/>
          </w:tcPr>
          <w:p w14:paraId="1994809B" w14:textId="3CF98B6B" w:rsidR="006B50F7" w:rsidRPr="00AE60BD" w:rsidRDefault="006B50F7" w:rsidP="00AE60BD">
            <w:pPr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 w:rsidRPr="00AE60BD">
              <w:rPr>
                <w:rFonts w:cs="Times New Roman"/>
                <w:b/>
                <w:szCs w:val="24"/>
              </w:rPr>
              <w:t xml:space="preserve">Excell Timothy </w:t>
            </w:r>
            <w:proofErr w:type="spellStart"/>
            <w:r w:rsidRPr="00AE60BD">
              <w:rPr>
                <w:rFonts w:cs="Times New Roman"/>
                <w:b/>
                <w:szCs w:val="24"/>
              </w:rPr>
              <w:t>Josua</w:t>
            </w:r>
            <w:proofErr w:type="spellEnd"/>
            <w:r w:rsidRPr="00AE60BD">
              <w:rPr>
                <w:rFonts w:cs="Times New Roman"/>
                <w:b/>
                <w:szCs w:val="24"/>
              </w:rPr>
              <w:t xml:space="preserve"> Tarigan</w:t>
            </w:r>
          </w:p>
        </w:tc>
        <w:tc>
          <w:tcPr>
            <w:tcW w:w="2006" w:type="dxa"/>
            <w:vAlign w:val="center"/>
          </w:tcPr>
          <w:p w14:paraId="7116714E" w14:textId="6121D2E7" w:rsidR="006B50F7" w:rsidRPr="00AE60BD" w:rsidRDefault="006B50F7" w:rsidP="00AE60BD">
            <w:pPr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 w:rsidRPr="00AE60BD">
              <w:rPr>
                <w:rFonts w:cs="Times New Roman"/>
                <w:b/>
                <w:szCs w:val="24"/>
              </w:rPr>
              <w:t>241524038</w:t>
            </w:r>
          </w:p>
        </w:tc>
        <w:tc>
          <w:tcPr>
            <w:tcW w:w="2596" w:type="dxa"/>
            <w:vAlign w:val="center"/>
          </w:tcPr>
          <w:p w14:paraId="0505A39E" w14:textId="646EE634" w:rsidR="006B50F7" w:rsidRPr="00AE60BD" w:rsidRDefault="00AE60BD" w:rsidP="00AE60BD">
            <w:pPr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 w:rsidRPr="00AE60BD">
              <w:rPr>
                <w:rFonts w:cs="Times New Roman"/>
                <w:b/>
                <w:szCs w:val="24"/>
              </w:rPr>
              <w:t>Angkatan 2024</w:t>
            </w:r>
          </w:p>
        </w:tc>
      </w:tr>
    </w:tbl>
    <w:p w14:paraId="67A5B0A7" w14:textId="45E4DB29" w:rsidR="006230D2" w:rsidRDefault="006230D2" w:rsidP="006230D2">
      <w:pPr>
        <w:spacing w:line="240" w:lineRule="auto"/>
        <w:jc w:val="center"/>
        <w:rPr>
          <w:rFonts w:cs="Times New Roman"/>
          <w:szCs w:val="24"/>
        </w:rPr>
      </w:pPr>
    </w:p>
    <w:p w14:paraId="77B89EF7" w14:textId="00B7593A" w:rsidR="00BE55DA" w:rsidRDefault="00BE55DA" w:rsidP="006230D2">
      <w:pPr>
        <w:spacing w:line="240" w:lineRule="auto"/>
        <w:jc w:val="center"/>
        <w:rPr>
          <w:rFonts w:cs="Times New Roman"/>
          <w:szCs w:val="24"/>
        </w:rPr>
      </w:pPr>
    </w:p>
    <w:p w14:paraId="4908338D" w14:textId="77777777" w:rsidR="00BE55DA" w:rsidRPr="00EC5586" w:rsidRDefault="00BE55DA" w:rsidP="006230D2">
      <w:pPr>
        <w:spacing w:line="240" w:lineRule="auto"/>
        <w:jc w:val="center"/>
        <w:rPr>
          <w:rFonts w:cs="Times New Roman"/>
          <w:szCs w:val="24"/>
        </w:rPr>
      </w:pPr>
    </w:p>
    <w:p w14:paraId="361ECB46" w14:textId="77777777" w:rsidR="0010347C" w:rsidRPr="00EC5586" w:rsidRDefault="0010347C" w:rsidP="006230D2">
      <w:pPr>
        <w:rPr>
          <w:rFonts w:cs="Times New Roman"/>
          <w:sz w:val="36"/>
          <w:szCs w:val="36"/>
        </w:rPr>
      </w:pPr>
    </w:p>
    <w:p w14:paraId="20A77DA9" w14:textId="77777777" w:rsidR="006230D2" w:rsidRPr="00DE458F" w:rsidRDefault="006230D2" w:rsidP="006230D2">
      <w:pPr>
        <w:jc w:val="center"/>
        <w:rPr>
          <w:rFonts w:cs="Times New Roman"/>
          <w:b/>
          <w:bCs/>
          <w:sz w:val="28"/>
          <w:szCs w:val="32"/>
        </w:rPr>
      </w:pPr>
      <w:r w:rsidRPr="00DE458F">
        <w:rPr>
          <w:rFonts w:cs="Times New Roman"/>
          <w:b/>
          <w:bCs/>
          <w:sz w:val="28"/>
          <w:szCs w:val="32"/>
        </w:rPr>
        <w:t>PROGRAM STUDI SARJANA TERAPAN</w:t>
      </w:r>
    </w:p>
    <w:p w14:paraId="548C817A" w14:textId="77777777" w:rsidR="006230D2" w:rsidRPr="00DE458F" w:rsidRDefault="006230D2" w:rsidP="006230D2">
      <w:pPr>
        <w:jc w:val="center"/>
        <w:rPr>
          <w:rFonts w:cs="Times New Roman"/>
          <w:b/>
          <w:bCs/>
          <w:sz w:val="28"/>
          <w:szCs w:val="32"/>
        </w:rPr>
      </w:pPr>
      <w:r w:rsidRPr="00DE458F">
        <w:rPr>
          <w:rFonts w:cs="Times New Roman"/>
          <w:b/>
          <w:bCs/>
          <w:sz w:val="28"/>
          <w:szCs w:val="32"/>
        </w:rPr>
        <w:t>TEKNIK INFORMATIKA</w:t>
      </w:r>
    </w:p>
    <w:p w14:paraId="2D50114B" w14:textId="77777777" w:rsidR="006230D2" w:rsidRPr="00DE458F" w:rsidRDefault="006230D2" w:rsidP="006230D2">
      <w:pPr>
        <w:jc w:val="center"/>
        <w:rPr>
          <w:rFonts w:cs="Times New Roman"/>
          <w:b/>
          <w:bCs/>
          <w:sz w:val="28"/>
          <w:szCs w:val="32"/>
        </w:rPr>
      </w:pPr>
      <w:r w:rsidRPr="00DE458F">
        <w:rPr>
          <w:rFonts w:cs="Times New Roman"/>
          <w:b/>
          <w:bCs/>
          <w:sz w:val="28"/>
          <w:szCs w:val="32"/>
        </w:rPr>
        <w:t xml:space="preserve"> </w:t>
      </w:r>
      <w:sdt>
        <w:sdtPr>
          <w:rPr>
            <w:rFonts w:cs="Times New Roman"/>
            <w:b/>
            <w:bCs/>
            <w:sz w:val="28"/>
            <w:szCs w:val="32"/>
          </w:rPr>
          <w:alias w:val="Company"/>
          <w:tag w:val=""/>
          <w:id w:val="873662455"/>
          <w:placeholder>
            <w:docPart w:val="519AB422203D4774A75A81BB0CF96B1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Pr="00DE458F">
            <w:rPr>
              <w:rFonts w:cs="Times New Roman"/>
              <w:b/>
              <w:bCs/>
              <w:sz w:val="28"/>
              <w:szCs w:val="32"/>
            </w:rPr>
            <w:t>POLITEKNIK NEGERI BANDUNG</w:t>
          </w:r>
        </w:sdtContent>
      </w:sdt>
    </w:p>
    <w:p w14:paraId="62301187" w14:textId="1F0A021F" w:rsidR="00C87586" w:rsidRPr="00DE458F" w:rsidRDefault="006230D2" w:rsidP="00541802">
      <w:pPr>
        <w:jc w:val="center"/>
        <w:rPr>
          <w:rFonts w:cs="Times New Roman"/>
          <w:b/>
          <w:bCs/>
          <w:sz w:val="28"/>
          <w:szCs w:val="32"/>
        </w:rPr>
        <w:sectPr w:rsidR="00C87586" w:rsidRPr="00DE458F" w:rsidSect="00C87586">
          <w:headerReference w:type="default" r:id="rId9"/>
          <w:footerReference w:type="default" r:id="rId10"/>
          <w:pgSz w:w="11906" w:h="16838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  <w:r w:rsidRPr="00DE458F">
        <w:rPr>
          <w:rFonts w:cs="Times New Roman"/>
          <w:b/>
          <w:bCs/>
          <w:sz w:val="32"/>
          <w:szCs w:val="36"/>
        </w:rPr>
        <w:t xml:space="preserve"> </w:t>
      </w:r>
      <w:r w:rsidRPr="00DE458F">
        <w:rPr>
          <w:rFonts w:cs="Times New Roman"/>
          <w:b/>
          <w:bCs/>
          <w:sz w:val="28"/>
          <w:szCs w:val="32"/>
        </w:rPr>
        <w:fldChar w:fldCharType="begin"/>
      </w:r>
      <w:r w:rsidRPr="00DE458F">
        <w:rPr>
          <w:rFonts w:cs="Times New Roman"/>
          <w:b/>
          <w:bCs/>
          <w:sz w:val="28"/>
          <w:szCs w:val="32"/>
        </w:rPr>
        <w:instrText xml:space="preserve"> DATE  \@ "yyyy"  \* MERGEFORMAT </w:instrText>
      </w:r>
      <w:r w:rsidRPr="00DE458F">
        <w:rPr>
          <w:rFonts w:cs="Times New Roman"/>
          <w:b/>
          <w:bCs/>
          <w:sz w:val="28"/>
          <w:szCs w:val="32"/>
        </w:rPr>
        <w:fldChar w:fldCharType="separate"/>
      </w:r>
      <w:r w:rsidR="00446EA4">
        <w:rPr>
          <w:rFonts w:cs="Times New Roman"/>
          <w:b/>
          <w:bCs/>
          <w:noProof/>
          <w:sz w:val="28"/>
          <w:szCs w:val="32"/>
        </w:rPr>
        <w:t>2025</w:t>
      </w:r>
      <w:r w:rsidRPr="00DE458F">
        <w:rPr>
          <w:rFonts w:cs="Times New Roman"/>
          <w:b/>
          <w:bCs/>
          <w:sz w:val="28"/>
          <w:szCs w:val="32"/>
        </w:rPr>
        <w:fldChar w:fldCharType="end"/>
      </w:r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  <w:lang w:val="en-ID"/>
        </w:rPr>
        <w:id w:val="-436078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F99A92" w14:textId="6A0E739C" w:rsidR="00E11CCE" w:rsidRPr="00E11CCE" w:rsidRDefault="00E11CCE" w:rsidP="00E11CCE">
          <w:pPr>
            <w:pStyle w:val="TOCHeading"/>
            <w:jc w:val="center"/>
            <w:rPr>
              <w:rStyle w:val="Heading1Char"/>
            </w:rPr>
          </w:pPr>
          <w:r>
            <w:rPr>
              <w:rStyle w:val="Heading1Char"/>
            </w:rPr>
            <w:t>DAFTAR ISI</w:t>
          </w:r>
        </w:p>
        <w:p w14:paraId="78654612" w14:textId="1A09E57C" w:rsidR="00446EA4" w:rsidRDefault="00E11CCE">
          <w:pPr>
            <w:pStyle w:val="TOC1"/>
            <w:tabs>
              <w:tab w:val="left" w:pos="480"/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698501" w:history="1">
            <w:r w:rsidR="00446EA4" w:rsidRPr="0076099F">
              <w:rPr>
                <w:rStyle w:val="Hyperlink"/>
                <w:noProof/>
              </w:rPr>
              <w:t>1)</w:t>
            </w:r>
            <w:r w:rsidR="00446EA4"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Cs w:val="24"/>
                <w:lang w:val="en-US"/>
                <w14:ligatures w14:val="standardContextual"/>
              </w:rPr>
              <w:tab/>
            </w:r>
            <w:r w:rsidR="00446EA4" w:rsidRPr="0076099F">
              <w:rPr>
                <w:rStyle w:val="Hyperlink"/>
                <w:noProof/>
              </w:rPr>
              <w:t>Data Types</w:t>
            </w:r>
            <w:r w:rsidR="00446EA4">
              <w:rPr>
                <w:noProof/>
                <w:webHidden/>
              </w:rPr>
              <w:tab/>
            </w:r>
            <w:r w:rsidR="00446EA4">
              <w:rPr>
                <w:noProof/>
                <w:webHidden/>
              </w:rPr>
              <w:fldChar w:fldCharType="begin"/>
            </w:r>
            <w:r w:rsidR="00446EA4">
              <w:rPr>
                <w:noProof/>
                <w:webHidden/>
              </w:rPr>
              <w:instrText xml:space="preserve"> PAGEREF _Toc190698501 \h </w:instrText>
            </w:r>
            <w:r w:rsidR="00446EA4">
              <w:rPr>
                <w:noProof/>
                <w:webHidden/>
              </w:rPr>
            </w:r>
            <w:r w:rsidR="00446EA4">
              <w:rPr>
                <w:noProof/>
                <w:webHidden/>
              </w:rPr>
              <w:fldChar w:fldCharType="separate"/>
            </w:r>
            <w:r w:rsidR="00446EA4">
              <w:rPr>
                <w:noProof/>
                <w:webHidden/>
              </w:rPr>
              <w:t>2</w:t>
            </w:r>
            <w:r w:rsidR="00446EA4">
              <w:rPr>
                <w:noProof/>
                <w:webHidden/>
              </w:rPr>
              <w:fldChar w:fldCharType="end"/>
            </w:r>
          </w:hyperlink>
        </w:p>
        <w:p w14:paraId="603E1414" w14:textId="3891E75F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02" w:history="1">
            <w:r w:rsidRPr="0076099F">
              <w:rPr>
                <w:rStyle w:val="Hyperlink"/>
                <w:noProof/>
              </w:rPr>
              <w:t>Hasil Akhir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537A1" w14:textId="226634E8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03" w:history="1">
            <w:r w:rsidRPr="0076099F">
              <w:rPr>
                <w:rStyle w:val="Hyperlink"/>
                <w:noProof/>
              </w:rPr>
              <w:t>Jawaban 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3F8B4" w14:textId="6B14ACF2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04" w:history="1">
            <w:r w:rsidRPr="0076099F">
              <w:rPr>
                <w:rStyle w:val="Hyperlink"/>
                <w:noProof/>
              </w:rPr>
              <w:t>Permasalahan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8C35F" w14:textId="0983EB1E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05" w:history="1">
            <w:r w:rsidRPr="0076099F">
              <w:rPr>
                <w:rStyle w:val="Hyperlink"/>
                <w:noProof/>
              </w:rPr>
              <w:t>Solusi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BCCE9" w14:textId="59221382" w:rsidR="00446EA4" w:rsidRDefault="00446EA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06" w:history="1">
            <w:r w:rsidRPr="0076099F">
              <w:rPr>
                <w:rStyle w:val="Hyperlink"/>
                <w:noProof/>
              </w:rPr>
              <w:t>2.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0BF5E" w14:textId="4AFF216E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07" w:history="1">
            <w:r w:rsidRPr="0076099F">
              <w:rPr>
                <w:rStyle w:val="Hyperlink"/>
                <w:noProof/>
              </w:rPr>
              <w:t>Hasil Akhir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A3FE1" w14:textId="4E625ACF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08" w:history="1">
            <w:r w:rsidRPr="0076099F">
              <w:rPr>
                <w:rStyle w:val="Hyperlink"/>
                <w:noProof/>
              </w:rPr>
              <w:t>Jawaban 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1868F" w14:textId="72A95C85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09" w:history="1">
            <w:r w:rsidRPr="0076099F">
              <w:rPr>
                <w:rStyle w:val="Hyperlink"/>
                <w:rFonts w:eastAsia="Times New Roman"/>
                <w:noProof/>
                <w:lang w:val="id"/>
              </w:rPr>
              <w:t>Permasalahan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40465" w14:textId="4EB3531A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10" w:history="1">
            <w:r w:rsidRPr="0076099F">
              <w:rPr>
                <w:rStyle w:val="Hyperlink"/>
                <w:noProof/>
                <w:lang w:val="id"/>
              </w:rPr>
              <w:t>Solusi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99ED5" w14:textId="656122DB" w:rsidR="00446EA4" w:rsidRDefault="00446EA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11" w:history="1">
            <w:r w:rsidRPr="0076099F">
              <w:rPr>
                <w:rStyle w:val="Hyperlink"/>
                <w:noProof/>
              </w:rPr>
              <w:t>3. Struktur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F533B" w14:textId="1455D336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12" w:history="1">
            <w:r w:rsidRPr="0076099F">
              <w:rPr>
                <w:rStyle w:val="Hyperlink"/>
                <w:noProof/>
                <w:lang w:val="en-US"/>
              </w:rPr>
              <w:t>Hasil Akhir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D007" w14:textId="06230CDB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13" w:history="1">
            <w:r w:rsidRPr="0076099F">
              <w:rPr>
                <w:rStyle w:val="Hyperlink"/>
                <w:noProof/>
                <w:lang w:val="en-US"/>
              </w:rPr>
              <w:t>Jawaban 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19555" w14:textId="57583486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14" w:history="1">
            <w:r w:rsidRPr="0076099F">
              <w:rPr>
                <w:rStyle w:val="Hyperlink"/>
                <w:noProof/>
              </w:rPr>
              <w:t>Permasalahan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A89DC" w14:textId="58CFC025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15" w:history="1">
            <w:r w:rsidRPr="0076099F">
              <w:rPr>
                <w:rStyle w:val="Hyperlink"/>
                <w:noProof/>
              </w:rPr>
              <w:t>Solusi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7AEAA" w14:textId="02737495" w:rsidR="00446EA4" w:rsidRDefault="00446EA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16" w:history="1">
            <w:r w:rsidRPr="0076099F">
              <w:rPr>
                <w:rStyle w:val="Hyperlink"/>
                <w:noProof/>
                <w:lang w:val="en-US"/>
              </w:rPr>
              <w:t>4. Operators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47F41" w14:textId="2CF99564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17" w:history="1">
            <w:r w:rsidRPr="0076099F">
              <w:rPr>
                <w:rStyle w:val="Hyperlink"/>
                <w:noProof/>
                <w:lang w:val="en-US"/>
              </w:rPr>
              <w:t>Hasil Akhir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2D619" w14:textId="28C19008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18" w:history="1">
            <w:r w:rsidRPr="0076099F">
              <w:rPr>
                <w:rStyle w:val="Hyperlink"/>
                <w:noProof/>
                <w:lang w:val="en-US"/>
              </w:rPr>
              <w:t>Jawaban 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C7618" w14:textId="3A5CFCB0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19" w:history="1">
            <w:r w:rsidRPr="0076099F">
              <w:rPr>
                <w:rStyle w:val="Hyperlink"/>
                <w:noProof/>
                <w:lang w:val="en-US"/>
              </w:rPr>
              <w:t>Permasalahan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B37AE" w14:textId="24D5025C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20" w:history="1">
            <w:r w:rsidRPr="0076099F">
              <w:rPr>
                <w:rStyle w:val="Hyperlink"/>
                <w:noProof/>
                <w:lang w:val="en-US"/>
              </w:rPr>
              <w:t>Solusi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3FA8F" w14:textId="4DC1BEAD" w:rsidR="00446EA4" w:rsidRDefault="00446EA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21" w:history="1">
            <w:r w:rsidRPr="0076099F">
              <w:rPr>
                <w:rStyle w:val="Hyperlink"/>
                <w:noProof/>
                <w:lang w:val="en-US"/>
              </w:rPr>
              <w:t>5.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00C99" w14:textId="645B2C09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22" w:history="1">
            <w:r w:rsidRPr="0076099F">
              <w:rPr>
                <w:rStyle w:val="Hyperlink"/>
                <w:noProof/>
              </w:rPr>
              <w:t>Hasil Akhir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042D1" w14:textId="23982DAA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23" w:history="1">
            <w:r w:rsidRPr="0076099F">
              <w:rPr>
                <w:rStyle w:val="Hyperlink"/>
                <w:noProof/>
              </w:rPr>
              <w:t>Soal Jawaban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021B8" w14:textId="55D02FEF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24" w:history="1">
            <w:r w:rsidRPr="0076099F">
              <w:rPr>
                <w:rStyle w:val="Hyperlink"/>
                <w:noProof/>
              </w:rPr>
              <w:t>Permasalahan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A68DC" w14:textId="6E233DFE" w:rsidR="00446EA4" w:rsidRDefault="00446EA4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25" w:history="1">
            <w:r w:rsidRPr="0076099F">
              <w:rPr>
                <w:rStyle w:val="Hyperlink"/>
                <w:noProof/>
              </w:rPr>
              <w:t>Solusi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591AC" w14:textId="3E6511AD" w:rsidR="00446EA4" w:rsidRDefault="00446EA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Cs w:val="24"/>
              <w:lang w:val="en-US"/>
              <w14:ligatures w14:val="standardContextual"/>
            </w:rPr>
          </w:pPr>
          <w:hyperlink w:anchor="_Toc190698526" w:history="1">
            <w:r w:rsidRPr="0076099F">
              <w:rPr>
                <w:rStyle w:val="Hyperlink"/>
                <w:noProof/>
              </w:rPr>
              <w:t>Link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BA4B5" w14:textId="04C22D7C" w:rsidR="00E11CCE" w:rsidRDefault="00E11CCE">
          <w:r>
            <w:rPr>
              <w:b/>
              <w:bCs/>
              <w:noProof/>
            </w:rPr>
            <w:fldChar w:fldCharType="end"/>
          </w:r>
        </w:p>
      </w:sdtContent>
    </w:sdt>
    <w:p w14:paraId="6CDA754D" w14:textId="3050E1F7" w:rsidR="00E11CCE" w:rsidRDefault="00E11CCE" w:rsidP="00E11CCE">
      <w:pPr>
        <w:pStyle w:val="Heading1"/>
      </w:pPr>
    </w:p>
    <w:p w14:paraId="43853560" w14:textId="5F6D35F6" w:rsidR="004B6CE2" w:rsidRDefault="00541802" w:rsidP="005428F7">
      <w:pPr>
        <w:pStyle w:val="Heading1"/>
        <w:numPr>
          <w:ilvl w:val="0"/>
          <w:numId w:val="43"/>
        </w:numPr>
      </w:pPr>
      <w:r>
        <w:br w:type="page"/>
      </w:r>
      <w:bookmarkStart w:id="0" w:name="_Toc190698501"/>
      <w:r w:rsidR="005428F7">
        <w:lastRenderedPageBreak/>
        <w:t>Data Types</w:t>
      </w:r>
      <w:bookmarkEnd w:id="0"/>
    </w:p>
    <w:p w14:paraId="5B047702" w14:textId="1F18FA1C" w:rsidR="005428F7" w:rsidRPr="005428F7" w:rsidRDefault="005428F7" w:rsidP="005428F7">
      <w:pPr>
        <w:pStyle w:val="Heading2"/>
      </w:pPr>
      <w:bookmarkStart w:id="1" w:name="_Toc190698502"/>
      <w:r>
        <w:t>Hasil Akhir</w:t>
      </w:r>
      <w:bookmarkEnd w:id="1"/>
    </w:p>
    <w:p w14:paraId="54E48FCB" w14:textId="70E2580E" w:rsidR="005428F7" w:rsidRDefault="005428F7" w:rsidP="005428F7">
      <w:r w:rsidRPr="005428F7">
        <w:drawing>
          <wp:inline distT="0" distB="0" distL="0" distR="0" wp14:anchorId="3658F57E" wp14:editId="6CF15F3E">
            <wp:extent cx="5039995" cy="3238500"/>
            <wp:effectExtent l="0" t="0" r="8255" b="0"/>
            <wp:docPr id="8520735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73512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006E" w14:textId="33D26760" w:rsidR="005428F7" w:rsidRDefault="005428F7" w:rsidP="005428F7">
      <w:pPr>
        <w:pStyle w:val="Heading2"/>
      </w:pPr>
      <w:bookmarkStart w:id="2" w:name="_Toc190698503"/>
      <w:proofErr w:type="spellStart"/>
      <w:r>
        <w:t>Jawaban</w:t>
      </w:r>
      <w:proofErr w:type="spellEnd"/>
      <w:r>
        <w:t xml:space="preserve"> Soal</w:t>
      </w:r>
      <w:bookmarkEnd w:id="2"/>
    </w:p>
    <w:p w14:paraId="5C196156" w14:textId="4C86F6E2" w:rsidR="005428F7" w:rsidRDefault="005428F7" w:rsidP="005428F7">
      <w:r w:rsidRPr="005428F7">
        <w:drawing>
          <wp:inline distT="0" distB="0" distL="0" distR="0" wp14:anchorId="29D59D1E" wp14:editId="0E322F72">
            <wp:extent cx="1406236" cy="883143"/>
            <wp:effectExtent l="0" t="0" r="3810" b="0"/>
            <wp:docPr id="11482371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3712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2757" cy="88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8F7">
        <w:drawing>
          <wp:inline distT="0" distB="0" distL="0" distR="0" wp14:anchorId="1BA9A70D" wp14:editId="52B86E8F">
            <wp:extent cx="1364673" cy="898522"/>
            <wp:effectExtent l="0" t="0" r="6985" b="0"/>
            <wp:docPr id="75089006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90063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5978" cy="9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8F7">
        <w:drawing>
          <wp:inline distT="0" distB="0" distL="0" distR="0" wp14:anchorId="45ECB8E9" wp14:editId="05A20E96">
            <wp:extent cx="1991003" cy="828791"/>
            <wp:effectExtent l="0" t="0" r="0" b="9525"/>
            <wp:docPr id="127241758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17585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8F7">
        <w:drawing>
          <wp:inline distT="0" distB="0" distL="0" distR="0" wp14:anchorId="70BA0C92" wp14:editId="0A4ECC1B">
            <wp:extent cx="3305636" cy="666843"/>
            <wp:effectExtent l="0" t="0" r="9525" b="0"/>
            <wp:docPr id="213372933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29332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F793" w14:textId="451F9E11" w:rsidR="005428F7" w:rsidRDefault="005428F7" w:rsidP="005428F7">
      <w:pPr>
        <w:pStyle w:val="Heading2"/>
      </w:pPr>
      <w:bookmarkStart w:id="3" w:name="_Toc190698504"/>
      <w:proofErr w:type="spellStart"/>
      <w:r>
        <w:t>Permasalahan</w:t>
      </w:r>
      <w:bookmarkEnd w:id="3"/>
      <w:proofErr w:type="spellEnd"/>
    </w:p>
    <w:p w14:paraId="3A61CEAF" w14:textId="017A7AB5" w:rsidR="005428F7" w:rsidRDefault="005428F7" w:rsidP="005428F7">
      <w:pPr>
        <w:pStyle w:val="BodyText"/>
        <w:numPr>
          <w:ilvl w:val="0"/>
          <w:numId w:val="44"/>
        </w:numPr>
        <w:rPr>
          <w:szCs w:val="22"/>
        </w:rPr>
      </w:pPr>
      <w:r w:rsidRPr="005428F7">
        <w:rPr>
          <w:szCs w:val="22"/>
        </w:rPr>
        <w:t>Program menjadi error jika angka lebih besar dari Long.MAX_VALUE</w:t>
      </w:r>
    </w:p>
    <w:p w14:paraId="441A71EB" w14:textId="5471338C" w:rsidR="005428F7" w:rsidRPr="005428F7" w:rsidRDefault="005428F7" w:rsidP="005428F7">
      <w:pPr>
        <w:pStyle w:val="BodyText"/>
        <w:numPr>
          <w:ilvl w:val="0"/>
          <w:numId w:val="44"/>
        </w:numPr>
        <w:rPr>
          <w:szCs w:val="22"/>
        </w:rPr>
      </w:pPr>
      <w:r>
        <w:rPr>
          <w:szCs w:val="22"/>
        </w:rPr>
        <w:t>Tidak ada fungsi untuk scan</w:t>
      </w:r>
    </w:p>
    <w:p w14:paraId="7A71D8C1" w14:textId="5C354731" w:rsidR="005428F7" w:rsidRPr="005428F7" w:rsidRDefault="005428F7" w:rsidP="005428F7">
      <w:pPr>
        <w:pStyle w:val="Heading2"/>
      </w:pPr>
      <w:bookmarkStart w:id="4" w:name="_Toc190698505"/>
      <w:r>
        <w:t>Solusi</w:t>
      </w:r>
      <w:bookmarkEnd w:id="4"/>
    </w:p>
    <w:p w14:paraId="6A549DF8" w14:textId="77777777" w:rsidR="005428F7" w:rsidRPr="00BB0DB3" w:rsidRDefault="005428F7" w:rsidP="00BB0DB3">
      <w:pPr>
        <w:pStyle w:val="ListParagraph"/>
        <w:numPr>
          <w:ilvl w:val="0"/>
          <w:numId w:val="45"/>
        </w:numPr>
        <w:spacing w:line="259" w:lineRule="auto"/>
        <w:jc w:val="left"/>
        <w:rPr>
          <w:sz w:val="22"/>
          <w:szCs w:val="20"/>
        </w:rPr>
      </w:pPr>
      <w:proofErr w:type="spellStart"/>
      <w:r w:rsidRPr="00BB0DB3">
        <w:rPr>
          <w:sz w:val="22"/>
          <w:szCs w:val="20"/>
        </w:rPr>
        <w:t>Menggunakan</w:t>
      </w:r>
      <w:proofErr w:type="spellEnd"/>
      <w:r w:rsidRPr="00BB0DB3">
        <w:rPr>
          <w:sz w:val="22"/>
          <w:szCs w:val="20"/>
        </w:rPr>
        <w:t xml:space="preserve"> try-catch</w:t>
      </w:r>
    </w:p>
    <w:p w14:paraId="3B4F0941" w14:textId="5A1E2E47" w:rsidR="000F3FA7" w:rsidRPr="00BB0DB3" w:rsidRDefault="00BB0DB3" w:rsidP="00BB0DB3">
      <w:pPr>
        <w:pStyle w:val="ListParagraph"/>
        <w:numPr>
          <w:ilvl w:val="0"/>
          <w:numId w:val="45"/>
        </w:numPr>
        <w:spacing w:line="259" w:lineRule="auto"/>
        <w:jc w:val="left"/>
        <w:rPr>
          <w:rFonts w:eastAsia="Times New Roman" w:cs="Times New Roman"/>
          <w:color w:val="auto"/>
          <w:szCs w:val="24"/>
          <w:lang w:val="id"/>
        </w:rPr>
      </w:pPr>
      <w:proofErr w:type="spellStart"/>
      <w:r w:rsidRPr="00BB0DB3">
        <w:rPr>
          <w:sz w:val="22"/>
          <w:szCs w:val="20"/>
        </w:rPr>
        <w:t>Menggunakan</w:t>
      </w:r>
      <w:proofErr w:type="spellEnd"/>
      <w:r w:rsidRPr="00BB0DB3">
        <w:rPr>
          <w:sz w:val="22"/>
          <w:szCs w:val="20"/>
        </w:rPr>
        <w:t xml:space="preserve"> Scanner</w:t>
      </w:r>
      <w:r w:rsidR="000F3FA7">
        <w:br w:type="page"/>
      </w:r>
    </w:p>
    <w:p w14:paraId="271A7F46" w14:textId="1FADF749" w:rsidR="000F3FA7" w:rsidRDefault="000F3FA7" w:rsidP="00E614FF">
      <w:pPr>
        <w:pStyle w:val="Heading1"/>
      </w:pPr>
      <w:bookmarkStart w:id="5" w:name="_Toc190698506"/>
      <w:r>
        <w:lastRenderedPageBreak/>
        <w:t xml:space="preserve">2. </w:t>
      </w:r>
      <w:r w:rsidR="00BB0DB3">
        <w:t>Variables</w:t>
      </w:r>
      <w:bookmarkEnd w:id="5"/>
    </w:p>
    <w:p w14:paraId="6D053A25" w14:textId="455932E6" w:rsidR="00BB0DB3" w:rsidRPr="00BB0DB3" w:rsidRDefault="00BB0DB3" w:rsidP="00BB0DB3">
      <w:pPr>
        <w:pStyle w:val="Heading2"/>
      </w:pPr>
      <w:bookmarkStart w:id="6" w:name="_Toc190698507"/>
      <w:r>
        <w:t>Hasil Akhir</w:t>
      </w:r>
      <w:bookmarkEnd w:id="6"/>
    </w:p>
    <w:p w14:paraId="1C3923E2" w14:textId="77777777" w:rsidR="00BB0DB3" w:rsidRDefault="00BB0DB3">
      <w:pPr>
        <w:spacing w:line="259" w:lineRule="auto"/>
        <w:jc w:val="left"/>
      </w:pPr>
      <w:r w:rsidRPr="00BB0DB3">
        <w:drawing>
          <wp:inline distT="0" distB="0" distL="0" distR="0" wp14:anchorId="2E9FC15A" wp14:editId="72D03ACF">
            <wp:extent cx="2380738" cy="775681"/>
            <wp:effectExtent l="0" t="0" r="635" b="5715"/>
            <wp:docPr id="163926504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65048" name="Picture 1" descr="A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1471" cy="79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DB3">
        <w:drawing>
          <wp:inline distT="0" distB="0" distL="0" distR="0" wp14:anchorId="6C8A45FC" wp14:editId="232F515E">
            <wp:extent cx="2382981" cy="860780"/>
            <wp:effectExtent l="0" t="0" r="0" b="0"/>
            <wp:docPr id="181673766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37661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1800" cy="87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EA26" w14:textId="77777777" w:rsidR="00BB0DB3" w:rsidRDefault="00BB0DB3" w:rsidP="00BB0DB3">
      <w:pPr>
        <w:pStyle w:val="Heading2"/>
      </w:pPr>
      <w:bookmarkStart w:id="7" w:name="_Toc190698508"/>
      <w:proofErr w:type="spellStart"/>
      <w:r>
        <w:t>Jawaban</w:t>
      </w:r>
      <w:proofErr w:type="spellEnd"/>
      <w:r>
        <w:t xml:space="preserve"> Soal</w:t>
      </w:r>
      <w:bookmarkEnd w:id="7"/>
    </w:p>
    <w:p w14:paraId="6B662449" w14:textId="1B829A3F" w:rsidR="00BB0DB3" w:rsidRDefault="00C43F44" w:rsidP="00BB0DB3">
      <w:pPr>
        <w:pStyle w:val="BodyText"/>
        <w:numPr>
          <w:ilvl w:val="0"/>
          <w:numId w:val="46"/>
        </w:numPr>
        <w:rPr>
          <w:szCs w:val="22"/>
        </w:rPr>
      </w:pPr>
      <w:r>
        <w:rPr>
          <w:szCs w:val="22"/>
        </w:rPr>
        <w:t>Hasil jawaban sama, yaitu:</w:t>
      </w:r>
      <w:r w:rsidR="00BB0DB3" w:rsidRPr="00BB0DB3">
        <w:rPr>
          <w:szCs w:val="22"/>
        </w:rPr>
        <w:drawing>
          <wp:inline distT="0" distB="0" distL="0" distR="0" wp14:anchorId="422B59FE" wp14:editId="781DBAE8">
            <wp:extent cx="5039995" cy="721360"/>
            <wp:effectExtent l="0" t="0" r="8255" b="2540"/>
            <wp:docPr id="992977613" name="Picture 1" descr="A computer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77613" name="Picture 1" descr="A computer screen with blu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E13D" w14:textId="5EBFA14A" w:rsidR="00BB0DB3" w:rsidRDefault="00BB0DB3" w:rsidP="00BB0DB3">
      <w:pPr>
        <w:pStyle w:val="BodyText"/>
        <w:numPr>
          <w:ilvl w:val="0"/>
          <w:numId w:val="46"/>
        </w:numPr>
        <w:rPr>
          <w:szCs w:val="22"/>
        </w:rPr>
      </w:pPr>
      <w:r>
        <w:rPr>
          <w:szCs w:val="22"/>
        </w:rPr>
        <w:t xml:space="preserve">Perbedaan </w:t>
      </w:r>
      <w:r w:rsidRPr="00BB0DB3">
        <w:rPr>
          <w:szCs w:val="22"/>
        </w:rPr>
        <w:t>penggunaan final double dengan public static final double</w:t>
      </w:r>
      <w:r>
        <w:rPr>
          <w:szCs w:val="22"/>
        </w:rPr>
        <w:t>:</w:t>
      </w:r>
    </w:p>
    <w:p w14:paraId="7E235FFF" w14:textId="2C859709" w:rsidR="00BB0DB3" w:rsidRDefault="00BB0DB3" w:rsidP="00BB0DB3">
      <w:pPr>
        <w:pStyle w:val="BodyText"/>
        <w:numPr>
          <w:ilvl w:val="1"/>
          <w:numId w:val="46"/>
        </w:numPr>
        <w:rPr>
          <w:szCs w:val="22"/>
        </w:rPr>
      </w:pPr>
      <w:r>
        <w:rPr>
          <w:szCs w:val="22"/>
        </w:rPr>
        <w:t>final double:</w:t>
      </w:r>
    </w:p>
    <w:p w14:paraId="443F127D" w14:textId="4C88F25F" w:rsidR="00BB0DB3" w:rsidRDefault="00BB0DB3" w:rsidP="00BB0DB3">
      <w:pPr>
        <w:pStyle w:val="BodyText"/>
        <w:numPr>
          <w:ilvl w:val="0"/>
          <w:numId w:val="48"/>
        </w:numPr>
        <w:rPr>
          <w:szCs w:val="22"/>
        </w:rPr>
      </w:pPr>
      <w:r>
        <w:rPr>
          <w:szCs w:val="22"/>
        </w:rPr>
        <w:t>final: nilai variabel tidak dapat diubah setelah init</w:t>
      </w:r>
    </w:p>
    <w:p w14:paraId="3BC9A62F" w14:textId="77777777" w:rsidR="00BB0DB3" w:rsidRPr="00BB0DB3" w:rsidRDefault="00BB0DB3" w:rsidP="00BB0DB3">
      <w:pPr>
        <w:pStyle w:val="ListParagraph"/>
        <w:numPr>
          <w:ilvl w:val="0"/>
          <w:numId w:val="48"/>
        </w:numPr>
        <w:rPr>
          <w:rFonts w:eastAsia="Times New Roman" w:cs="Times New Roman"/>
          <w:color w:val="auto"/>
          <w:sz w:val="22"/>
          <w:lang w:val="id"/>
        </w:rPr>
      </w:pPr>
      <w:r w:rsidRPr="00BB0DB3">
        <w:rPr>
          <w:rFonts w:eastAsia="Times New Roman" w:cs="Times New Roman"/>
          <w:color w:val="auto"/>
          <w:sz w:val="22"/>
          <w:lang w:val="id"/>
        </w:rPr>
        <w:t>Dalam class Constants, CM_PER_INCH adalah variabel lokal dalam method main, sehingga hanya dapat diakses dalam method tersebut.</w:t>
      </w:r>
    </w:p>
    <w:p w14:paraId="4E68F4D3" w14:textId="46B88FF7" w:rsidR="00BB0DB3" w:rsidRDefault="00BB0DB3" w:rsidP="00BB0DB3">
      <w:pPr>
        <w:pStyle w:val="BodyText"/>
        <w:numPr>
          <w:ilvl w:val="1"/>
          <w:numId w:val="46"/>
        </w:numPr>
        <w:rPr>
          <w:szCs w:val="22"/>
        </w:rPr>
      </w:pPr>
      <w:r>
        <w:rPr>
          <w:szCs w:val="22"/>
        </w:rPr>
        <w:t>public static final double:</w:t>
      </w:r>
    </w:p>
    <w:p w14:paraId="5BC00BC3" w14:textId="76198825" w:rsidR="00BB0DB3" w:rsidRPr="00BB0DB3" w:rsidRDefault="00BB0DB3" w:rsidP="00BB0DB3">
      <w:pPr>
        <w:pStyle w:val="BodyText"/>
        <w:numPr>
          <w:ilvl w:val="2"/>
          <w:numId w:val="46"/>
        </w:numPr>
        <w:rPr>
          <w:szCs w:val="22"/>
        </w:rPr>
      </w:pPr>
      <w:r w:rsidRPr="00BB0DB3">
        <w:rPr>
          <w:szCs w:val="22"/>
          <w:lang w:val="en-ID"/>
        </w:rPr>
        <w:t>public</w:t>
      </w:r>
      <w:r>
        <w:rPr>
          <w:szCs w:val="22"/>
          <w:lang w:val="en-ID"/>
        </w:rPr>
        <w:t>:</w:t>
      </w:r>
      <w:r w:rsidRPr="00BB0DB3">
        <w:rPr>
          <w:szCs w:val="22"/>
          <w:lang w:val="en-ID"/>
        </w:rPr>
        <w:t xml:space="preserve"> </w:t>
      </w:r>
      <w:proofErr w:type="spellStart"/>
      <w:r w:rsidRPr="00BB0DB3">
        <w:rPr>
          <w:szCs w:val="22"/>
          <w:lang w:val="en-ID"/>
        </w:rPr>
        <w:t>variabel</w:t>
      </w:r>
      <w:proofErr w:type="spellEnd"/>
      <w:r w:rsidRPr="00BB0DB3">
        <w:rPr>
          <w:szCs w:val="22"/>
          <w:lang w:val="en-ID"/>
        </w:rPr>
        <w:t xml:space="preserve"> </w:t>
      </w:r>
      <w:proofErr w:type="spellStart"/>
      <w:r w:rsidRPr="00BB0DB3">
        <w:rPr>
          <w:szCs w:val="22"/>
          <w:lang w:val="en-ID"/>
        </w:rPr>
        <w:t>dapat</w:t>
      </w:r>
      <w:proofErr w:type="spellEnd"/>
      <w:r w:rsidRPr="00BB0DB3">
        <w:rPr>
          <w:szCs w:val="22"/>
          <w:lang w:val="en-ID"/>
        </w:rPr>
        <w:t xml:space="preserve"> </w:t>
      </w:r>
      <w:proofErr w:type="spellStart"/>
      <w:r w:rsidRPr="00BB0DB3">
        <w:rPr>
          <w:szCs w:val="22"/>
          <w:lang w:val="en-ID"/>
        </w:rPr>
        <w:t>diakses</w:t>
      </w:r>
      <w:proofErr w:type="spellEnd"/>
      <w:r w:rsidRPr="00BB0DB3">
        <w:rPr>
          <w:szCs w:val="22"/>
          <w:lang w:val="en-ID"/>
        </w:rPr>
        <w:t xml:space="preserve"> </w:t>
      </w:r>
      <w:proofErr w:type="spellStart"/>
      <w:r w:rsidRPr="00BB0DB3">
        <w:rPr>
          <w:szCs w:val="22"/>
          <w:lang w:val="en-ID"/>
        </w:rPr>
        <w:t>dari</w:t>
      </w:r>
      <w:proofErr w:type="spellEnd"/>
      <w:r w:rsidRPr="00BB0DB3">
        <w:rPr>
          <w:szCs w:val="22"/>
          <w:lang w:val="en-ID"/>
        </w:rPr>
        <w:t xml:space="preserve"> class lain</w:t>
      </w:r>
    </w:p>
    <w:p w14:paraId="091E9A7E" w14:textId="02D96F8F" w:rsidR="00BB0DB3" w:rsidRPr="006A500D" w:rsidRDefault="00BB0DB3" w:rsidP="00BB0DB3">
      <w:pPr>
        <w:pStyle w:val="BodyText"/>
        <w:numPr>
          <w:ilvl w:val="2"/>
          <w:numId w:val="46"/>
        </w:numPr>
        <w:rPr>
          <w:szCs w:val="22"/>
        </w:rPr>
      </w:pPr>
      <w:r w:rsidRPr="00BB0DB3">
        <w:rPr>
          <w:szCs w:val="22"/>
          <w:lang w:val="en-ID"/>
        </w:rPr>
        <w:t>static </w:t>
      </w:r>
      <w:proofErr w:type="spellStart"/>
      <w:r w:rsidRPr="00BB0DB3">
        <w:rPr>
          <w:szCs w:val="22"/>
          <w:lang w:val="en-ID"/>
        </w:rPr>
        <w:t>berarti</w:t>
      </w:r>
      <w:proofErr w:type="spellEnd"/>
      <w:r w:rsidRPr="00BB0DB3">
        <w:rPr>
          <w:szCs w:val="22"/>
          <w:lang w:val="en-ID"/>
        </w:rPr>
        <w:t xml:space="preserve"> </w:t>
      </w:r>
      <w:proofErr w:type="spellStart"/>
      <w:r w:rsidRPr="00BB0DB3">
        <w:rPr>
          <w:szCs w:val="22"/>
          <w:lang w:val="en-ID"/>
        </w:rPr>
        <w:t>variabel</w:t>
      </w:r>
      <w:proofErr w:type="spellEnd"/>
      <w:r w:rsidRPr="00BB0DB3">
        <w:rPr>
          <w:szCs w:val="22"/>
          <w:lang w:val="en-ID"/>
        </w:rPr>
        <w:t xml:space="preserve"> </w:t>
      </w:r>
      <w:proofErr w:type="spellStart"/>
      <w:r w:rsidRPr="00BB0DB3">
        <w:rPr>
          <w:szCs w:val="22"/>
          <w:lang w:val="en-ID"/>
        </w:rPr>
        <w:t>tersebut</w:t>
      </w:r>
      <w:proofErr w:type="spellEnd"/>
      <w:r w:rsidRPr="00BB0DB3">
        <w:rPr>
          <w:szCs w:val="22"/>
          <w:lang w:val="en-ID"/>
        </w:rPr>
        <w:t xml:space="preserve"> </w:t>
      </w:r>
      <w:proofErr w:type="spellStart"/>
      <w:r w:rsidRPr="00BB0DB3">
        <w:rPr>
          <w:szCs w:val="22"/>
          <w:lang w:val="en-ID"/>
        </w:rPr>
        <w:t>milik</w:t>
      </w:r>
      <w:proofErr w:type="spellEnd"/>
      <w:r w:rsidRPr="00BB0DB3">
        <w:rPr>
          <w:szCs w:val="22"/>
          <w:lang w:val="en-ID"/>
        </w:rPr>
        <w:t xml:space="preserve"> class, </w:t>
      </w:r>
      <w:proofErr w:type="spellStart"/>
      <w:r w:rsidRPr="00BB0DB3">
        <w:rPr>
          <w:szCs w:val="22"/>
          <w:lang w:val="en-ID"/>
        </w:rPr>
        <w:t>bukan</w:t>
      </w:r>
      <w:proofErr w:type="spellEnd"/>
      <w:r w:rsidRPr="00BB0DB3">
        <w:rPr>
          <w:szCs w:val="22"/>
          <w:lang w:val="en-ID"/>
        </w:rPr>
        <w:t xml:space="preserve"> instance, </w:t>
      </w:r>
      <w:proofErr w:type="spellStart"/>
      <w:r w:rsidRPr="00BB0DB3">
        <w:rPr>
          <w:szCs w:val="22"/>
          <w:lang w:val="en-ID"/>
        </w:rPr>
        <w:t>sehingga</w:t>
      </w:r>
      <w:proofErr w:type="spellEnd"/>
      <w:r w:rsidRPr="00BB0DB3">
        <w:rPr>
          <w:szCs w:val="22"/>
          <w:lang w:val="en-ID"/>
        </w:rPr>
        <w:t xml:space="preserve"> </w:t>
      </w:r>
      <w:proofErr w:type="spellStart"/>
      <w:r w:rsidRPr="00BB0DB3">
        <w:rPr>
          <w:szCs w:val="22"/>
          <w:lang w:val="en-ID"/>
        </w:rPr>
        <w:t>dapat</w:t>
      </w:r>
      <w:proofErr w:type="spellEnd"/>
      <w:r w:rsidRPr="00BB0DB3">
        <w:rPr>
          <w:szCs w:val="22"/>
          <w:lang w:val="en-ID"/>
        </w:rPr>
        <w:t xml:space="preserve"> </w:t>
      </w:r>
      <w:proofErr w:type="spellStart"/>
      <w:r w:rsidRPr="00BB0DB3">
        <w:rPr>
          <w:szCs w:val="22"/>
          <w:lang w:val="en-ID"/>
        </w:rPr>
        <w:t>diakses</w:t>
      </w:r>
      <w:proofErr w:type="spellEnd"/>
      <w:r w:rsidRPr="00BB0DB3">
        <w:rPr>
          <w:szCs w:val="22"/>
          <w:lang w:val="en-ID"/>
        </w:rPr>
        <w:t xml:space="preserve"> </w:t>
      </w:r>
      <w:proofErr w:type="spellStart"/>
      <w:r w:rsidRPr="00BB0DB3">
        <w:rPr>
          <w:szCs w:val="22"/>
          <w:lang w:val="en-ID"/>
        </w:rPr>
        <w:t>tanpa</w:t>
      </w:r>
      <w:proofErr w:type="spellEnd"/>
      <w:r w:rsidRPr="00BB0DB3">
        <w:rPr>
          <w:szCs w:val="22"/>
          <w:lang w:val="en-ID"/>
        </w:rPr>
        <w:t xml:space="preserve"> </w:t>
      </w:r>
      <w:proofErr w:type="spellStart"/>
      <w:r w:rsidRPr="00BB0DB3">
        <w:rPr>
          <w:szCs w:val="22"/>
          <w:lang w:val="en-ID"/>
        </w:rPr>
        <w:t>membuat</w:t>
      </w:r>
      <w:proofErr w:type="spellEnd"/>
      <w:r w:rsidRPr="00BB0DB3">
        <w:rPr>
          <w:szCs w:val="22"/>
          <w:lang w:val="en-ID"/>
        </w:rPr>
        <w:t xml:space="preserve"> </w:t>
      </w:r>
      <w:proofErr w:type="spellStart"/>
      <w:r w:rsidRPr="00BB0DB3">
        <w:rPr>
          <w:szCs w:val="22"/>
          <w:lang w:val="en-ID"/>
        </w:rPr>
        <w:t>objek</w:t>
      </w:r>
      <w:proofErr w:type="spellEnd"/>
      <w:r w:rsidRPr="00BB0DB3">
        <w:rPr>
          <w:szCs w:val="22"/>
          <w:lang w:val="en-ID"/>
        </w:rPr>
        <w:t xml:space="preserve"> </w:t>
      </w:r>
      <w:proofErr w:type="spellStart"/>
      <w:r w:rsidRPr="00BB0DB3">
        <w:rPr>
          <w:szCs w:val="22"/>
          <w:lang w:val="en-ID"/>
        </w:rPr>
        <w:t>dari</w:t>
      </w:r>
      <w:proofErr w:type="spellEnd"/>
      <w:r w:rsidRPr="00BB0DB3">
        <w:rPr>
          <w:szCs w:val="22"/>
          <w:lang w:val="en-ID"/>
        </w:rPr>
        <w:t xml:space="preserve"> class </w:t>
      </w:r>
      <w:proofErr w:type="spellStart"/>
      <w:r w:rsidRPr="00BB0DB3">
        <w:rPr>
          <w:szCs w:val="22"/>
          <w:lang w:val="en-ID"/>
        </w:rPr>
        <w:t>tersebut</w:t>
      </w:r>
      <w:proofErr w:type="spellEnd"/>
      <w:r w:rsidRPr="00BB0DB3">
        <w:rPr>
          <w:szCs w:val="22"/>
          <w:lang w:val="en-ID"/>
        </w:rPr>
        <w:t>.</w:t>
      </w:r>
    </w:p>
    <w:p w14:paraId="019B497B" w14:textId="65B73CC8" w:rsidR="006A500D" w:rsidRDefault="006A500D" w:rsidP="006A500D">
      <w:pPr>
        <w:pStyle w:val="ListParagraph"/>
        <w:numPr>
          <w:ilvl w:val="2"/>
          <w:numId w:val="46"/>
        </w:numPr>
        <w:rPr>
          <w:rFonts w:eastAsia="Times New Roman" w:cs="Times New Roman"/>
          <w:color w:val="auto"/>
          <w:sz w:val="22"/>
          <w:lang w:val="id"/>
        </w:rPr>
      </w:pPr>
      <w:r w:rsidRPr="006A500D">
        <w:rPr>
          <w:rFonts w:eastAsia="Times New Roman" w:cs="Times New Roman"/>
          <w:color w:val="auto"/>
          <w:sz w:val="22"/>
          <w:lang w:val="id"/>
        </w:rPr>
        <w:t>Dalam class Constants2, CM_PER_INCH adalah variabel class yang dapat diakses dari mana saja dan tidak memerlukan instance class untuk mengaksesnya.</w:t>
      </w:r>
    </w:p>
    <w:p w14:paraId="3D82BA1E" w14:textId="58AE4C00" w:rsidR="006A500D" w:rsidRDefault="006A500D" w:rsidP="006A500D">
      <w:pPr>
        <w:pStyle w:val="Heading2"/>
        <w:rPr>
          <w:rFonts w:eastAsia="Times New Roman"/>
          <w:lang w:val="id"/>
        </w:rPr>
      </w:pPr>
      <w:bookmarkStart w:id="8" w:name="_Toc190698509"/>
      <w:r>
        <w:rPr>
          <w:rFonts w:eastAsia="Times New Roman"/>
          <w:lang w:val="id"/>
        </w:rPr>
        <w:t>Permasalahan</w:t>
      </w:r>
      <w:bookmarkEnd w:id="8"/>
    </w:p>
    <w:p w14:paraId="5A094A84" w14:textId="317CA177" w:rsidR="006A500D" w:rsidRDefault="006A500D" w:rsidP="006A500D">
      <w:pPr>
        <w:rPr>
          <w:lang w:val="id"/>
        </w:rPr>
      </w:pPr>
      <w:r>
        <w:rPr>
          <w:lang w:val="id"/>
        </w:rPr>
        <w:t>-</w:t>
      </w:r>
    </w:p>
    <w:p w14:paraId="7E45B2F6" w14:textId="7A9E891D" w:rsidR="006A500D" w:rsidRDefault="006A500D" w:rsidP="006A500D">
      <w:pPr>
        <w:pStyle w:val="Heading2"/>
        <w:rPr>
          <w:lang w:val="id"/>
        </w:rPr>
      </w:pPr>
      <w:bookmarkStart w:id="9" w:name="_Toc190698510"/>
      <w:r>
        <w:rPr>
          <w:lang w:val="id"/>
        </w:rPr>
        <w:t>Solusi</w:t>
      </w:r>
      <w:bookmarkEnd w:id="9"/>
    </w:p>
    <w:p w14:paraId="09225012" w14:textId="04667472" w:rsidR="006A500D" w:rsidRPr="006A500D" w:rsidRDefault="006A500D" w:rsidP="006A500D">
      <w:pPr>
        <w:rPr>
          <w:lang w:val="id"/>
        </w:rPr>
      </w:pPr>
      <w:r>
        <w:rPr>
          <w:lang w:val="id"/>
        </w:rPr>
        <w:t>-</w:t>
      </w:r>
    </w:p>
    <w:p w14:paraId="7F54D29D" w14:textId="2F7FDE4E" w:rsidR="00E614FF" w:rsidRDefault="00E614FF" w:rsidP="00BB0DB3">
      <w:pPr>
        <w:pStyle w:val="BodyText"/>
      </w:pPr>
      <w:r>
        <w:br w:type="page"/>
      </w:r>
    </w:p>
    <w:p w14:paraId="75F1B47C" w14:textId="42EC5357" w:rsidR="00E614FF" w:rsidRDefault="00E614FF" w:rsidP="00E614FF">
      <w:pPr>
        <w:pStyle w:val="Heading1"/>
      </w:pPr>
      <w:bookmarkStart w:id="10" w:name="_Toc190698511"/>
      <w:r>
        <w:lastRenderedPageBreak/>
        <w:t xml:space="preserve">3. </w:t>
      </w:r>
      <w:proofErr w:type="spellStart"/>
      <w:r>
        <w:t>Struktur</w:t>
      </w:r>
      <w:proofErr w:type="spellEnd"/>
      <w:r>
        <w:t xml:space="preserve"> HTML</w:t>
      </w:r>
      <w:bookmarkEnd w:id="10"/>
    </w:p>
    <w:p w14:paraId="305AA81D" w14:textId="77777777" w:rsidR="006A500D" w:rsidRDefault="006A500D" w:rsidP="006A500D">
      <w:pPr>
        <w:pStyle w:val="Heading2"/>
        <w:rPr>
          <w:lang w:val="en-US"/>
        </w:rPr>
      </w:pPr>
      <w:bookmarkStart w:id="11" w:name="_Toc190698512"/>
      <w:r>
        <w:rPr>
          <w:lang w:val="en-US"/>
        </w:rPr>
        <w:t>Hasil Akhir</w:t>
      </w:r>
      <w:bookmarkEnd w:id="11"/>
    </w:p>
    <w:p w14:paraId="17B94C9F" w14:textId="77777777" w:rsidR="006A500D" w:rsidRDefault="006A500D" w:rsidP="006A500D">
      <w:pPr>
        <w:pStyle w:val="BodyText"/>
        <w:rPr>
          <w:lang w:val="en-US"/>
        </w:rPr>
      </w:pPr>
      <w:r w:rsidRPr="006A500D">
        <w:drawing>
          <wp:inline distT="0" distB="0" distL="0" distR="0" wp14:anchorId="2E33CC09" wp14:editId="368C4293">
            <wp:extent cx="3230706" cy="1391914"/>
            <wp:effectExtent l="0" t="0" r="8255" b="0"/>
            <wp:docPr id="80571971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19714" name="Picture 1" descr="A screen 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6232" cy="139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B00F" w14:textId="77777777" w:rsidR="006A500D" w:rsidRDefault="006A500D" w:rsidP="006A500D">
      <w:pPr>
        <w:pStyle w:val="Heading2"/>
        <w:rPr>
          <w:lang w:val="en-US"/>
        </w:rPr>
      </w:pPr>
      <w:bookmarkStart w:id="12" w:name="_Toc190698513"/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Soal</w:t>
      </w:r>
      <w:bookmarkEnd w:id="12"/>
    </w:p>
    <w:p w14:paraId="384C5633" w14:textId="7B863671" w:rsidR="00C43F44" w:rsidRPr="00C43F44" w:rsidRDefault="00C43F44" w:rsidP="006A500D">
      <w:pPr>
        <w:pStyle w:val="ListParagraph"/>
        <w:numPr>
          <w:ilvl w:val="0"/>
          <w:numId w:val="49"/>
        </w:numPr>
        <w:spacing w:line="259" w:lineRule="auto"/>
        <w:jc w:val="left"/>
        <w:rPr>
          <w:lang w:val="id"/>
        </w:rPr>
      </w:pPr>
      <w:proofErr w:type="spellStart"/>
      <w:r>
        <w:rPr>
          <w:sz w:val="22"/>
          <w:szCs w:val="20"/>
        </w:rPr>
        <w:t>Didapatkan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nilai</w:t>
      </w:r>
      <w:proofErr w:type="spellEnd"/>
      <w:r>
        <w:rPr>
          <w:sz w:val="22"/>
          <w:szCs w:val="20"/>
        </w:rPr>
        <w:t xml:space="preserve"> 93 </w:t>
      </w:r>
      <w:proofErr w:type="spellStart"/>
      <w:r>
        <w:rPr>
          <w:sz w:val="22"/>
          <w:szCs w:val="20"/>
        </w:rPr>
        <w:t>dikarenakan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fungsi</w:t>
      </w:r>
      <w:proofErr w:type="spellEnd"/>
      <w:r>
        <w:rPr>
          <w:sz w:val="22"/>
          <w:szCs w:val="20"/>
        </w:rPr>
        <w:t xml:space="preserve"> round </w:t>
      </w:r>
      <w:proofErr w:type="spellStart"/>
      <w:r>
        <w:rPr>
          <w:sz w:val="22"/>
          <w:szCs w:val="20"/>
        </w:rPr>
        <w:t>akan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membulatkan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sebuah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nilai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ke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nilai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bulat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terdekat</w:t>
      </w:r>
      <w:proofErr w:type="spellEnd"/>
      <w:r>
        <w:rPr>
          <w:sz w:val="22"/>
          <w:szCs w:val="20"/>
        </w:rPr>
        <w:t>.</w:t>
      </w:r>
    </w:p>
    <w:p w14:paraId="3FEE881F" w14:textId="3CE8DA70" w:rsidR="00C43F44" w:rsidRPr="00C43F44" w:rsidRDefault="00C43F44" w:rsidP="00C43F44">
      <w:pPr>
        <w:pStyle w:val="ListParagraph"/>
        <w:spacing w:line="259" w:lineRule="auto"/>
        <w:jc w:val="left"/>
        <w:rPr>
          <w:lang w:val="id"/>
        </w:rPr>
      </w:pPr>
      <w:r w:rsidRPr="00C43F44">
        <w:drawing>
          <wp:inline distT="0" distB="0" distL="0" distR="0" wp14:anchorId="4C10D7F9" wp14:editId="3D3A4AC4">
            <wp:extent cx="1209844" cy="685896"/>
            <wp:effectExtent l="0" t="0" r="9525" b="0"/>
            <wp:docPr id="48188468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84687" name="Picture 1" descr="A black background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4AFA" w14:textId="77777777" w:rsidR="00C43F44" w:rsidRPr="00C43F44" w:rsidRDefault="006A500D" w:rsidP="006A500D">
      <w:pPr>
        <w:pStyle w:val="ListParagraph"/>
        <w:numPr>
          <w:ilvl w:val="0"/>
          <w:numId w:val="49"/>
        </w:numPr>
        <w:spacing w:line="259" w:lineRule="auto"/>
        <w:jc w:val="left"/>
        <w:rPr>
          <w:lang w:val="id"/>
        </w:rPr>
      </w:pPr>
      <w:r>
        <w:t xml:space="preserve"> </w:t>
      </w:r>
      <w:bookmarkStart w:id="13" w:name="_Hlk190691320"/>
      <w:proofErr w:type="spellStart"/>
      <w:r w:rsidR="00C43F44">
        <w:rPr>
          <w:sz w:val="22"/>
          <w:szCs w:val="20"/>
        </w:rPr>
        <w:t>Fungsi</w:t>
      </w:r>
      <w:proofErr w:type="spellEnd"/>
      <w:r w:rsidR="00C43F44">
        <w:rPr>
          <w:sz w:val="22"/>
          <w:szCs w:val="20"/>
        </w:rPr>
        <w:t xml:space="preserve"> </w:t>
      </w:r>
      <w:bookmarkEnd w:id="13"/>
      <w:proofErr w:type="spellStart"/>
      <w:r w:rsidR="00C43F44">
        <w:rPr>
          <w:sz w:val="22"/>
          <w:szCs w:val="20"/>
        </w:rPr>
        <w:t>Math.round</w:t>
      </w:r>
      <w:proofErr w:type="spellEnd"/>
      <w:r w:rsidR="00C43F44">
        <w:rPr>
          <w:sz w:val="22"/>
          <w:szCs w:val="20"/>
        </w:rPr>
        <w:t xml:space="preserve">(x) </w:t>
      </w:r>
      <w:proofErr w:type="spellStart"/>
      <w:r w:rsidR="00C43F44">
        <w:rPr>
          <w:sz w:val="22"/>
          <w:szCs w:val="20"/>
        </w:rPr>
        <w:t>mengembalikan</w:t>
      </w:r>
      <w:proofErr w:type="spellEnd"/>
      <w:r w:rsidR="00C43F44">
        <w:rPr>
          <w:sz w:val="22"/>
          <w:szCs w:val="20"/>
        </w:rPr>
        <w:t xml:space="preserve"> int </w:t>
      </w:r>
      <w:proofErr w:type="spellStart"/>
      <w:r w:rsidR="00C43F44">
        <w:rPr>
          <w:sz w:val="22"/>
          <w:szCs w:val="20"/>
        </w:rPr>
        <w:t>ketika</w:t>
      </w:r>
      <w:proofErr w:type="spellEnd"/>
      <w:r w:rsidR="00C43F44">
        <w:rPr>
          <w:sz w:val="22"/>
          <w:szCs w:val="20"/>
        </w:rPr>
        <w:t xml:space="preserve"> x </w:t>
      </w:r>
      <w:proofErr w:type="spellStart"/>
      <w:r w:rsidR="00C43F44">
        <w:rPr>
          <w:sz w:val="22"/>
          <w:szCs w:val="20"/>
        </w:rPr>
        <w:t>adalah</w:t>
      </w:r>
      <w:proofErr w:type="spellEnd"/>
      <w:r w:rsidR="00C43F44">
        <w:rPr>
          <w:sz w:val="22"/>
          <w:szCs w:val="20"/>
        </w:rPr>
        <w:t xml:space="preserve"> float dan </w:t>
      </w:r>
      <w:proofErr w:type="spellStart"/>
      <w:r w:rsidR="00C43F44">
        <w:rPr>
          <w:sz w:val="22"/>
          <w:szCs w:val="20"/>
        </w:rPr>
        <w:t>mengembalikan</w:t>
      </w:r>
      <w:proofErr w:type="spellEnd"/>
      <w:r w:rsidR="00C43F44">
        <w:rPr>
          <w:sz w:val="22"/>
          <w:szCs w:val="20"/>
        </w:rPr>
        <w:t xml:space="preserve"> long </w:t>
      </w:r>
      <w:proofErr w:type="spellStart"/>
      <w:r w:rsidR="00C43F44">
        <w:rPr>
          <w:sz w:val="22"/>
          <w:szCs w:val="20"/>
        </w:rPr>
        <w:t>jika</w:t>
      </w:r>
      <w:proofErr w:type="spellEnd"/>
      <w:r w:rsidR="00C43F44">
        <w:rPr>
          <w:sz w:val="22"/>
          <w:szCs w:val="20"/>
        </w:rPr>
        <w:t xml:space="preserve"> x </w:t>
      </w:r>
      <w:proofErr w:type="spellStart"/>
      <w:r w:rsidR="00C43F44">
        <w:rPr>
          <w:sz w:val="22"/>
          <w:szCs w:val="20"/>
        </w:rPr>
        <w:t>adalah</w:t>
      </w:r>
      <w:proofErr w:type="spellEnd"/>
      <w:r w:rsidR="00C43F44">
        <w:rPr>
          <w:sz w:val="22"/>
          <w:szCs w:val="20"/>
        </w:rPr>
        <w:t xml:space="preserve"> double, </w:t>
      </w:r>
      <w:proofErr w:type="spellStart"/>
      <w:r w:rsidR="00C43F44">
        <w:rPr>
          <w:sz w:val="22"/>
          <w:szCs w:val="20"/>
        </w:rPr>
        <w:t>sehingga</w:t>
      </w:r>
      <w:proofErr w:type="spellEnd"/>
      <w:r w:rsidR="00C43F44">
        <w:rPr>
          <w:sz w:val="22"/>
          <w:szCs w:val="20"/>
        </w:rPr>
        <w:t xml:space="preserve"> Java </w:t>
      </w:r>
      <w:proofErr w:type="spellStart"/>
      <w:r w:rsidR="00C43F44">
        <w:rPr>
          <w:sz w:val="22"/>
          <w:szCs w:val="20"/>
        </w:rPr>
        <w:t>membutuhkan</w:t>
      </w:r>
      <w:proofErr w:type="spellEnd"/>
      <w:r w:rsidR="00C43F44">
        <w:rPr>
          <w:sz w:val="22"/>
          <w:szCs w:val="20"/>
        </w:rPr>
        <w:t xml:space="preserve"> </w:t>
      </w:r>
      <w:proofErr w:type="spellStart"/>
      <w:r w:rsidR="00C43F44">
        <w:rPr>
          <w:sz w:val="22"/>
          <w:szCs w:val="20"/>
        </w:rPr>
        <w:t>konversi</w:t>
      </w:r>
      <w:proofErr w:type="spellEnd"/>
      <w:r w:rsidR="00C43F44">
        <w:rPr>
          <w:sz w:val="22"/>
          <w:szCs w:val="20"/>
        </w:rPr>
        <w:t xml:space="preserve"> </w:t>
      </w:r>
      <w:proofErr w:type="spellStart"/>
      <w:r w:rsidR="00C43F44">
        <w:rPr>
          <w:sz w:val="22"/>
          <w:szCs w:val="20"/>
        </w:rPr>
        <w:t>secara</w:t>
      </w:r>
      <w:proofErr w:type="spellEnd"/>
      <w:r w:rsidR="00C43F44">
        <w:rPr>
          <w:sz w:val="22"/>
          <w:szCs w:val="20"/>
        </w:rPr>
        <w:t xml:space="preserve"> </w:t>
      </w:r>
      <w:proofErr w:type="spellStart"/>
      <w:r w:rsidR="00C43F44">
        <w:rPr>
          <w:sz w:val="22"/>
          <w:szCs w:val="20"/>
        </w:rPr>
        <w:t>langsung</w:t>
      </w:r>
      <w:proofErr w:type="spellEnd"/>
      <w:r w:rsidR="00C43F44">
        <w:rPr>
          <w:sz w:val="22"/>
          <w:szCs w:val="20"/>
        </w:rPr>
        <w:t xml:space="preserve"> </w:t>
      </w:r>
      <w:proofErr w:type="spellStart"/>
      <w:r w:rsidR="00C43F44">
        <w:rPr>
          <w:sz w:val="22"/>
          <w:szCs w:val="20"/>
        </w:rPr>
        <w:t>untuk</w:t>
      </w:r>
      <w:proofErr w:type="spellEnd"/>
      <w:r w:rsidR="00C43F44">
        <w:rPr>
          <w:sz w:val="22"/>
          <w:szCs w:val="20"/>
        </w:rPr>
        <w:t xml:space="preserve"> </w:t>
      </w:r>
      <w:proofErr w:type="spellStart"/>
      <w:r w:rsidR="00C43F44">
        <w:rPr>
          <w:sz w:val="22"/>
          <w:szCs w:val="20"/>
        </w:rPr>
        <w:t>menghindari</w:t>
      </w:r>
      <w:proofErr w:type="spellEnd"/>
      <w:r w:rsidR="00C43F44">
        <w:rPr>
          <w:sz w:val="22"/>
          <w:szCs w:val="20"/>
        </w:rPr>
        <w:t xml:space="preserve"> </w:t>
      </w:r>
      <w:proofErr w:type="spellStart"/>
      <w:r w:rsidR="00C43F44">
        <w:rPr>
          <w:sz w:val="22"/>
          <w:szCs w:val="20"/>
        </w:rPr>
        <w:t>kesalahan</w:t>
      </w:r>
      <w:proofErr w:type="spellEnd"/>
      <w:r w:rsidR="00C43F44">
        <w:rPr>
          <w:sz w:val="22"/>
          <w:szCs w:val="20"/>
        </w:rPr>
        <w:t xml:space="preserve"> compile.</w:t>
      </w:r>
    </w:p>
    <w:p w14:paraId="5C18191B" w14:textId="77777777" w:rsidR="00C43F44" w:rsidRDefault="00C43F44" w:rsidP="00C43F44">
      <w:pPr>
        <w:pStyle w:val="Heading2"/>
      </w:pPr>
      <w:bookmarkStart w:id="14" w:name="_Toc190698514"/>
      <w:proofErr w:type="spellStart"/>
      <w:r>
        <w:t>Permasalahan</w:t>
      </w:r>
      <w:bookmarkEnd w:id="14"/>
      <w:proofErr w:type="spellEnd"/>
    </w:p>
    <w:p w14:paraId="682AE2AB" w14:textId="77777777" w:rsidR="00C43F44" w:rsidRDefault="00C43F44" w:rsidP="00C43F44">
      <w:pPr>
        <w:pStyle w:val="BodyText"/>
      </w:pPr>
      <w:r>
        <w:t>-</w:t>
      </w:r>
    </w:p>
    <w:p w14:paraId="7A73F80B" w14:textId="77777777" w:rsidR="00C43F44" w:rsidRDefault="00C43F44" w:rsidP="00C43F44">
      <w:pPr>
        <w:pStyle w:val="Heading2"/>
      </w:pPr>
      <w:bookmarkStart w:id="15" w:name="_Toc190698515"/>
      <w:r>
        <w:t>Solusi</w:t>
      </w:r>
      <w:bookmarkEnd w:id="15"/>
    </w:p>
    <w:p w14:paraId="50F31F77" w14:textId="4A51938A" w:rsidR="00A809FC" w:rsidRPr="00C43F44" w:rsidRDefault="00C43F44" w:rsidP="00C43F44">
      <w:pPr>
        <w:pStyle w:val="BodyText"/>
      </w:pPr>
      <w:r>
        <w:t>-</w:t>
      </w:r>
      <w:r w:rsidR="00A809FC">
        <w:br w:type="page"/>
      </w:r>
    </w:p>
    <w:p w14:paraId="08331018" w14:textId="4D086C5E" w:rsidR="00E614FF" w:rsidRDefault="00E82154" w:rsidP="00E82154">
      <w:pPr>
        <w:pStyle w:val="Heading1"/>
        <w:rPr>
          <w:lang w:val="en-US"/>
        </w:rPr>
      </w:pPr>
      <w:bookmarkStart w:id="16" w:name="_Toc190698516"/>
      <w:r>
        <w:rPr>
          <w:lang w:val="en-US"/>
        </w:rPr>
        <w:lastRenderedPageBreak/>
        <w:t xml:space="preserve">4. </w:t>
      </w:r>
      <w:r w:rsidR="00C43F44">
        <w:rPr>
          <w:lang w:val="en-US"/>
        </w:rPr>
        <w:t>Operators (1)</w:t>
      </w:r>
      <w:bookmarkEnd w:id="16"/>
    </w:p>
    <w:p w14:paraId="1041A1A4" w14:textId="1E3839E8" w:rsidR="00E82154" w:rsidRDefault="00C43F44" w:rsidP="00C43F44">
      <w:pPr>
        <w:pStyle w:val="Heading2"/>
        <w:rPr>
          <w:lang w:val="en-US"/>
        </w:rPr>
      </w:pPr>
      <w:bookmarkStart w:id="17" w:name="_Toc190698517"/>
      <w:r>
        <w:rPr>
          <w:lang w:val="en-US"/>
        </w:rPr>
        <w:t>Hasil Akhir</w:t>
      </w:r>
      <w:bookmarkEnd w:id="17"/>
    </w:p>
    <w:p w14:paraId="4C45C963" w14:textId="3B083481" w:rsidR="00C43F44" w:rsidRDefault="004B23E2" w:rsidP="00C43F44">
      <w:pPr>
        <w:rPr>
          <w:lang w:val="en-US"/>
        </w:rPr>
      </w:pPr>
      <w:r w:rsidRPr="004B23E2">
        <w:rPr>
          <w:lang w:val="en-US"/>
        </w:rPr>
        <w:drawing>
          <wp:inline distT="0" distB="0" distL="0" distR="0" wp14:anchorId="44D31CAB" wp14:editId="01E2C86B">
            <wp:extent cx="2278207" cy="1694576"/>
            <wp:effectExtent l="0" t="0" r="8255" b="1270"/>
            <wp:docPr id="46620268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02682" name="Picture 1" descr="A screen 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7320" cy="17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4F67" w14:textId="2E26EDEC" w:rsidR="004B23E2" w:rsidRDefault="004B23E2" w:rsidP="004B23E2">
      <w:pPr>
        <w:pStyle w:val="Heading2"/>
        <w:rPr>
          <w:lang w:val="en-US"/>
        </w:rPr>
      </w:pPr>
      <w:bookmarkStart w:id="18" w:name="_Toc190698518"/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Soal</w:t>
      </w:r>
      <w:bookmarkEnd w:id="18"/>
    </w:p>
    <w:p w14:paraId="70F801F5" w14:textId="34EC59F1" w:rsidR="004B23E2" w:rsidRPr="004B23E2" w:rsidRDefault="004B23E2" w:rsidP="004B23E2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sz w:val="22"/>
          <w:szCs w:val="20"/>
          <w:lang w:val="en-US"/>
        </w:rPr>
        <w:t xml:space="preserve">Output </w:t>
      </w:r>
      <w:proofErr w:type="spellStart"/>
      <w:r>
        <w:rPr>
          <w:sz w:val="22"/>
          <w:szCs w:val="20"/>
          <w:lang w:val="en-US"/>
        </w:rPr>
        <w:t>variabel</w:t>
      </w:r>
      <w:proofErr w:type="spellEnd"/>
      <w:r>
        <w:rPr>
          <w:sz w:val="22"/>
          <w:szCs w:val="20"/>
          <w:lang w:val="en-US"/>
        </w:rPr>
        <w:t xml:space="preserve"> b:</w:t>
      </w:r>
    </w:p>
    <w:p w14:paraId="33F2FD33" w14:textId="21830D4D" w:rsidR="004B23E2" w:rsidRDefault="004B23E2" w:rsidP="004B23E2">
      <w:pPr>
        <w:pStyle w:val="ListParagraph"/>
        <w:rPr>
          <w:lang w:val="en-US"/>
        </w:rPr>
      </w:pPr>
      <w:r w:rsidRPr="004B23E2">
        <w:rPr>
          <w:lang w:val="en-US"/>
        </w:rPr>
        <w:drawing>
          <wp:inline distT="0" distB="0" distL="0" distR="0" wp14:anchorId="3BA21492" wp14:editId="04513C38">
            <wp:extent cx="1409897" cy="704948"/>
            <wp:effectExtent l="0" t="0" r="0" b="0"/>
            <wp:docPr id="117743773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37739" name="Picture 1" descr="A black background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A2B4" w14:textId="77777777" w:rsidR="00030381" w:rsidRDefault="004B23E2" w:rsidP="004B23E2">
      <w:pPr>
        <w:pStyle w:val="ListParagraph"/>
        <w:numPr>
          <w:ilvl w:val="0"/>
          <w:numId w:val="50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 xml:space="preserve">Nilai d </w:t>
      </w:r>
      <w:proofErr w:type="spellStart"/>
      <w:r>
        <w:rPr>
          <w:sz w:val="22"/>
          <w:szCs w:val="20"/>
          <w:lang w:val="en-US"/>
        </w:rPr>
        <w:t>dimasukkan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ke</w:t>
      </w:r>
      <w:proofErr w:type="spellEnd"/>
      <w:r>
        <w:rPr>
          <w:sz w:val="22"/>
          <w:szCs w:val="20"/>
          <w:lang w:val="en-US"/>
        </w:rPr>
        <w:t xml:space="preserve"> float f, </w:t>
      </w:r>
      <w:proofErr w:type="spellStart"/>
      <w:r>
        <w:rPr>
          <w:sz w:val="22"/>
          <w:szCs w:val="20"/>
          <w:lang w:val="en-US"/>
        </w:rPr>
        <w:t>membuat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nilai</w:t>
      </w:r>
      <w:proofErr w:type="spellEnd"/>
      <w:r>
        <w:rPr>
          <w:sz w:val="22"/>
          <w:szCs w:val="20"/>
          <w:lang w:val="en-US"/>
        </w:rPr>
        <w:t xml:space="preserve"> f </w:t>
      </w:r>
      <w:proofErr w:type="spellStart"/>
      <w:r>
        <w:rPr>
          <w:sz w:val="22"/>
          <w:szCs w:val="20"/>
          <w:lang w:val="en-US"/>
        </w:rPr>
        <w:t>menjadi</w:t>
      </w:r>
      <w:proofErr w:type="spellEnd"/>
      <w:r>
        <w:rPr>
          <w:sz w:val="22"/>
          <w:szCs w:val="20"/>
          <w:lang w:val="en-US"/>
        </w:rPr>
        <w:t xml:space="preserve"> 10.25 (</w:t>
      </w:r>
      <w:proofErr w:type="spellStart"/>
      <w:r>
        <w:rPr>
          <w:sz w:val="22"/>
          <w:szCs w:val="20"/>
          <w:lang w:val="en-US"/>
        </w:rPr>
        <w:t>tipe</w:t>
      </w:r>
      <w:proofErr w:type="spellEnd"/>
      <w:r>
        <w:rPr>
          <w:sz w:val="22"/>
          <w:szCs w:val="20"/>
          <w:lang w:val="en-US"/>
        </w:rPr>
        <w:t xml:space="preserve"> data float). </w:t>
      </w:r>
      <w:proofErr w:type="spellStart"/>
      <w:r>
        <w:rPr>
          <w:sz w:val="22"/>
          <w:szCs w:val="20"/>
          <w:lang w:val="en-US"/>
        </w:rPr>
        <w:t>Kemudian</w:t>
      </w:r>
      <w:proofErr w:type="spellEnd"/>
      <w:r>
        <w:rPr>
          <w:sz w:val="22"/>
          <w:szCs w:val="20"/>
          <w:lang w:val="en-US"/>
        </w:rPr>
        <w:t xml:space="preserve">, </w:t>
      </w:r>
      <w:proofErr w:type="spellStart"/>
      <w:r>
        <w:rPr>
          <w:sz w:val="22"/>
          <w:szCs w:val="20"/>
          <w:lang w:val="en-US"/>
        </w:rPr>
        <w:t>nilai</w:t>
      </w:r>
      <w:proofErr w:type="spellEnd"/>
      <w:r>
        <w:rPr>
          <w:sz w:val="22"/>
          <w:szCs w:val="20"/>
          <w:lang w:val="en-US"/>
        </w:rPr>
        <w:t xml:space="preserve"> f </w:t>
      </w:r>
      <w:proofErr w:type="spellStart"/>
      <w:r>
        <w:rPr>
          <w:sz w:val="22"/>
          <w:szCs w:val="20"/>
          <w:lang w:val="en-US"/>
        </w:rPr>
        <w:t>dimasukkan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ke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dalam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fungsi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methodOne</w:t>
      </w:r>
      <w:proofErr w:type="spellEnd"/>
      <w:r>
        <w:rPr>
          <w:sz w:val="22"/>
          <w:szCs w:val="20"/>
          <w:lang w:val="en-US"/>
        </w:rPr>
        <w:t xml:space="preserve">. Karena </w:t>
      </w:r>
      <w:proofErr w:type="spellStart"/>
      <w:r>
        <w:rPr>
          <w:sz w:val="22"/>
          <w:szCs w:val="20"/>
          <w:lang w:val="en-US"/>
        </w:rPr>
        <w:t>methodOne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hanya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menerima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argumen</w:t>
      </w:r>
      <w:proofErr w:type="spellEnd"/>
      <w:r>
        <w:rPr>
          <w:sz w:val="22"/>
          <w:szCs w:val="20"/>
          <w:lang w:val="en-US"/>
        </w:rPr>
        <w:t xml:space="preserve"> long, </w:t>
      </w:r>
      <w:proofErr w:type="spellStart"/>
      <w:r>
        <w:rPr>
          <w:sz w:val="22"/>
          <w:szCs w:val="20"/>
          <w:lang w:val="en-US"/>
        </w:rPr>
        <w:t>maka</w:t>
      </w:r>
      <w:proofErr w:type="spellEnd"/>
      <w:r>
        <w:rPr>
          <w:sz w:val="22"/>
          <w:szCs w:val="20"/>
          <w:lang w:val="en-US"/>
        </w:rPr>
        <w:t xml:space="preserve"> f di</w:t>
      </w:r>
      <w:r>
        <w:rPr>
          <w:i/>
          <w:iCs/>
          <w:sz w:val="22"/>
          <w:szCs w:val="20"/>
          <w:lang w:val="en-US"/>
        </w:rPr>
        <w:t>cast</w:t>
      </w:r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terlebih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dahulu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menjadi</w:t>
      </w:r>
      <w:proofErr w:type="spellEnd"/>
      <w:r>
        <w:rPr>
          <w:sz w:val="22"/>
          <w:szCs w:val="20"/>
          <w:lang w:val="en-US"/>
        </w:rPr>
        <w:t xml:space="preserve"> long, </w:t>
      </w:r>
      <w:proofErr w:type="spellStart"/>
      <w:r>
        <w:rPr>
          <w:sz w:val="22"/>
          <w:szCs w:val="20"/>
          <w:lang w:val="en-US"/>
        </w:rPr>
        <w:t>lalu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nilai</w:t>
      </w:r>
      <w:proofErr w:type="spellEnd"/>
      <w:r>
        <w:rPr>
          <w:sz w:val="22"/>
          <w:szCs w:val="20"/>
          <w:lang w:val="en-US"/>
        </w:rPr>
        <w:t xml:space="preserve"> f </w:t>
      </w:r>
      <w:proofErr w:type="spellStart"/>
      <w:r>
        <w:rPr>
          <w:sz w:val="22"/>
          <w:szCs w:val="20"/>
          <w:lang w:val="en-US"/>
        </w:rPr>
        <w:t>dikonversi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menjadi</w:t>
      </w:r>
      <w:proofErr w:type="spellEnd"/>
      <w:r>
        <w:rPr>
          <w:sz w:val="22"/>
          <w:szCs w:val="20"/>
          <w:lang w:val="en-US"/>
        </w:rPr>
        <w:t xml:space="preserve"> int (</w:t>
      </w:r>
      <w:proofErr w:type="spellStart"/>
      <w:r>
        <w:rPr>
          <w:sz w:val="22"/>
          <w:szCs w:val="20"/>
          <w:lang w:val="en-US"/>
        </w:rPr>
        <w:t>nilai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menjadi</w:t>
      </w:r>
      <w:proofErr w:type="spellEnd"/>
      <w:r>
        <w:rPr>
          <w:sz w:val="22"/>
          <w:szCs w:val="20"/>
          <w:lang w:val="en-US"/>
        </w:rPr>
        <w:t xml:space="preserve"> 10) dan </w:t>
      </w:r>
      <w:proofErr w:type="spellStart"/>
      <w:r>
        <w:rPr>
          <w:sz w:val="22"/>
          <w:szCs w:val="20"/>
          <w:lang w:val="en-US"/>
        </w:rPr>
        <w:t>dimasukkan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ke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variabel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i</w:t>
      </w:r>
      <w:proofErr w:type="spellEnd"/>
      <w:r>
        <w:rPr>
          <w:sz w:val="22"/>
          <w:szCs w:val="20"/>
          <w:lang w:val="en-US"/>
        </w:rPr>
        <w:t xml:space="preserve">. </w:t>
      </w:r>
      <w:proofErr w:type="spellStart"/>
      <w:r>
        <w:rPr>
          <w:sz w:val="22"/>
          <w:szCs w:val="20"/>
          <w:lang w:val="en-US"/>
        </w:rPr>
        <w:t>lalu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fungsi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ini</w:t>
      </w:r>
      <w:proofErr w:type="spellEnd"/>
      <w:r>
        <w:rPr>
          <w:sz w:val="22"/>
          <w:szCs w:val="20"/>
          <w:lang w:val="en-US"/>
        </w:rPr>
        <w:t xml:space="preserve"> me-</w:t>
      </w:r>
      <w:r>
        <w:rPr>
          <w:i/>
          <w:iCs/>
          <w:sz w:val="22"/>
          <w:szCs w:val="20"/>
          <w:lang w:val="en-US"/>
        </w:rPr>
        <w:t>return</w:t>
      </w:r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nilai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i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dalam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bentuk</w:t>
      </w:r>
      <w:proofErr w:type="spellEnd"/>
      <w:r>
        <w:rPr>
          <w:sz w:val="22"/>
          <w:szCs w:val="20"/>
          <w:lang w:val="en-US"/>
        </w:rPr>
        <w:t xml:space="preserve"> short, </w:t>
      </w:r>
      <w:proofErr w:type="spellStart"/>
      <w:r>
        <w:rPr>
          <w:sz w:val="22"/>
          <w:szCs w:val="20"/>
          <w:lang w:val="en-US"/>
        </w:rPr>
        <w:t>membuat</w:t>
      </w:r>
      <w:proofErr w:type="spellEnd"/>
      <w:r>
        <w:rPr>
          <w:sz w:val="22"/>
          <w:szCs w:val="20"/>
          <w:lang w:val="en-US"/>
        </w:rPr>
        <w:t xml:space="preserve"> </w:t>
      </w:r>
      <w:proofErr w:type="spellStart"/>
      <w:r>
        <w:rPr>
          <w:sz w:val="22"/>
          <w:szCs w:val="20"/>
          <w:lang w:val="en-US"/>
        </w:rPr>
        <w:t>methodOne</w:t>
      </w:r>
      <w:proofErr w:type="spellEnd"/>
      <w:r>
        <w:rPr>
          <w:sz w:val="22"/>
          <w:szCs w:val="20"/>
          <w:lang w:val="en-US"/>
        </w:rPr>
        <w:t xml:space="preserve">((long) f) </w:t>
      </w:r>
      <w:proofErr w:type="spellStart"/>
      <w:r>
        <w:rPr>
          <w:sz w:val="22"/>
          <w:szCs w:val="20"/>
          <w:lang w:val="en-US"/>
        </w:rPr>
        <w:t>menjadi</w:t>
      </w:r>
      <w:proofErr w:type="spellEnd"/>
      <w:r>
        <w:rPr>
          <w:sz w:val="22"/>
          <w:szCs w:val="20"/>
          <w:lang w:val="en-US"/>
        </w:rPr>
        <w:t xml:space="preserve"> </w:t>
      </w:r>
      <w:r w:rsidR="00030381">
        <w:rPr>
          <w:sz w:val="22"/>
          <w:szCs w:val="20"/>
          <w:lang w:val="en-US"/>
        </w:rPr>
        <w:t>10 (</w:t>
      </w:r>
      <w:proofErr w:type="spellStart"/>
      <w:r w:rsidR="00030381">
        <w:rPr>
          <w:sz w:val="22"/>
          <w:szCs w:val="20"/>
          <w:lang w:val="en-US"/>
        </w:rPr>
        <w:t>tipe</w:t>
      </w:r>
      <w:proofErr w:type="spellEnd"/>
      <w:r w:rsidR="00030381">
        <w:rPr>
          <w:sz w:val="22"/>
          <w:szCs w:val="20"/>
          <w:lang w:val="en-US"/>
        </w:rPr>
        <w:t xml:space="preserve"> data short). </w:t>
      </w:r>
      <w:proofErr w:type="spellStart"/>
      <w:r w:rsidR="00030381">
        <w:rPr>
          <w:sz w:val="22"/>
          <w:szCs w:val="20"/>
          <w:lang w:val="en-US"/>
        </w:rPr>
        <w:t>Setelah</w:t>
      </w:r>
      <w:proofErr w:type="spellEnd"/>
      <w:r w:rsidR="00030381">
        <w:rPr>
          <w:sz w:val="22"/>
          <w:szCs w:val="20"/>
          <w:lang w:val="en-US"/>
        </w:rPr>
        <w:t xml:space="preserve"> </w:t>
      </w:r>
      <w:proofErr w:type="spellStart"/>
      <w:r w:rsidR="00030381">
        <w:rPr>
          <w:sz w:val="22"/>
          <w:szCs w:val="20"/>
          <w:lang w:val="en-US"/>
        </w:rPr>
        <w:t>itu</w:t>
      </w:r>
      <w:proofErr w:type="spellEnd"/>
      <w:r w:rsidR="00030381">
        <w:rPr>
          <w:sz w:val="22"/>
          <w:szCs w:val="20"/>
          <w:lang w:val="en-US"/>
        </w:rPr>
        <w:t xml:space="preserve">, </w:t>
      </w:r>
      <w:proofErr w:type="spellStart"/>
      <w:r w:rsidR="00030381">
        <w:rPr>
          <w:sz w:val="22"/>
          <w:szCs w:val="20"/>
          <w:lang w:val="en-US"/>
        </w:rPr>
        <w:t>nilai</w:t>
      </w:r>
      <w:proofErr w:type="spellEnd"/>
      <w:r w:rsidR="00030381">
        <w:rPr>
          <w:sz w:val="22"/>
          <w:szCs w:val="20"/>
          <w:lang w:val="en-US"/>
        </w:rPr>
        <w:t xml:space="preserve"> 10 </w:t>
      </w:r>
      <w:proofErr w:type="spellStart"/>
      <w:r w:rsidR="00030381">
        <w:rPr>
          <w:sz w:val="22"/>
          <w:szCs w:val="20"/>
          <w:lang w:val="en-US"/>
        </w:rPr>
        <w:t>di</w:t>
      </w:r>
      <w:proofErr w:type="spellEnd"/>
      <w:r w:rsidR="00030381">
        <w:rPr>
          <w:sz w:val="22"/>
          <w:szCs w:val="20"/>
          <w:lang w:val="en-US"/>
        </w:rPr>
        <w:t>-</w:t>
      </w:r>
      <w:proofErr w:type="gramStart"/>
      <w:r w:rsidR="00030381">
        <w:rPr>
          <w:i/>
          <w:iCs/>
          <w:sz w:val="22"/>
          <w:szCs w:val="20"/>
          <w:lang w:val="en-US"/>
        </w:rPr>
        <w:t xml:space="preserve">cast </w:t>
      </w:r>
      <w:r w:rsidR="00030381">
        <w:rPr>
          <w:sz w:val="22"/>
          <w:szCs w:val="20"/>
          <w:lang w:val="en-US"/>
        </w:rPr>
        <w:t xml:space="preserve"> </w:t>
      </w:r>
      <w:proofErr w:type="spellStart"/>
      <w:r w:rsidR="00030381">
        <w:rPr>
          <w:sz w:val="22"/>
          <w:szCs w:val="20"/>
          <w:lang w:val="en-US"/>
        </w:rPr>
        <w:t>menjadi</w:t>
      </w:r>
      <w:proofErr w:type="spellEnd"/>
      <w:proofErr w:type="gramEnd"/>
      <w:r w:rsidR="00030381">
        <w:rPr>
          <w:sz w:val="22"/>
          <w:szCs w:val="20"/>
          <w:lang w:val="en-US"/>
        </w:rPr>
        <w:t xml:space="preserve"> </w:t>
      </w:r>
      <w:proofErr w:type="spellStart"/>
      <w:r w:rsidR="00030381">
        <w:rPr>
          <w:sz w:val="22"/>
          <w:szCs w:val="20"/>
          <w:lang w:val="en-US"/>
        </w:rPr>
        <w:t>bentuk</w:t>
      </w:r>
      <w:proofErr w:type="spellEnd"/>
      <w:r w:rsidR="00030381">
        <w:rPr>
          <w:sz w:val="22"/>
          <w:szCs w:val="20"/>
          <w:lang w:val="en-US"/>
        </w:rPr>
        <w:t xml:space="preserve"> byte, yang </w:t>
      </w:r>
      <w:proofErr w:type="spellStart"/>
      <w:r w:rsidR="00030381">
        <w:rPr>
          <w:sz w:val="22"/>
          <w:szCs w:val="20"/>
          <w:lang w:val="en-US"/>
        </w:rPr>
        <w:t>kemudian</w:t>
      </w:r>
      <w:proofErr w:type="spellEnd"/>
      <w:r w:rsidR="00030381">
        <w:rPr>
          <w:sz w:val="22"/>
          <w:szCs w:val="20"/>
          <w:lang w:val="en-US"/>
        </w:rPr>
        <w:t xml:space="preserve"> </w:t>
      </w:r>
      <w:proofErr w:type="spellStart"/>
      <w:r w:rsidR="00030381">
        <w:rPr>
          <w:sz w:val="22"/>
          <w:szCs w:val="20"/>
          <w:lang w:val="en-US"/>
        </w:rPr>
        <w:t>dimasukkan</w:t>
      </w:r>
      <w:proofErr w:type="spellEnd"/>
      <w:r w:rsidR="00030381">
        <w:rPr>
          <w:sz w:val="22"/>
          <w:szCs w:val="20"/>
          <w:lang w:val="en-US"/>
        </w:rPr>
        <w:t xml:space="preserve"> </w:t>
      </w:r>
      <w:proofErr w:type="spellStart"/>
      <w:r w:rsidR="00030381">
        <w:rPr>
          <w:sz w:val="22"/>
          <w:szCs w:val="20"/>
          <w:lang w:val="en-US"/>
        </w:rPr>
        <w:t>ke</w:t>
      </w:r>
      <w:proofErr w:type="spellEnd"/>
      <w:r w:rsidR="00030381">
        <w:rPr>
          <w:sz w:val="22"/>
          <w:szCs w:val="20"/>
          <w:lang w:val="en-US"/>
        </w:rPr>
        <w:t xml:space="preserve"> </w:t>
      </w:r>
      <w:proofErr w:type="spellStart"/>
      <w:r w:rsidR="00030381">
        <w:rPr>
          <w:sz w:val="22"/>
          <w:szCs w:val="20"/>
          <w:lang w:val="en-US"/>
        </w:rPr>
        <w:t>variabel</w:t>
      </w:r>
      <w:proofErr w:type="spellEnd"/>
      <w:r w:rsidR="00030381">
        <w:rPr>
          <w:sz w:val="22"/>
          <w:szCs w:val="20"/>
          <w:lang w:val="en-US"/>
        </w:rPr>
        <w:t xml:space="preserve"> b (</w:t>
      </w:r>
      <w:proofErr w:type="spellStart"/>
      <w:r w:rsidR="00030381">
        <w:rPr>
          <w:sz w:val="22"/>
          <w:szCs w:val="20"/>
          <w:lang w:val="en-US"/>
        </w:rPr>
        <w:t>tipe</w:t>
      </w:r>
      <w:proofErr w:type="spellEnd"/>
      <w:r w:rsidR="00030381">
        <w:rPr>
          <w:sz w:val="22"/>
          <w:szCs w:val="20"/>
          <w:lang w:val="en-US"/>
        </w:rPr>
        <w:t xml:space="preserve"> data byte), </w:t>
      </w:r>
      <w:proofErr w:type="spellStart"/>
      <w:r w:rsidR="00030381">
        <w:rPr>
          <w:sz w:val="22"/>
          <w:szCs w:val="20"/>
          <w:lang w:val="en-US"/>
        </w:rPr>
        <w:t>sehingga</w:t>
      </w:r>
      <w:proofErr w:type="spellEnd"/>
      <w:r w:rsidR="00030381">
        <w:rPr>
          <w:sz w:val="22"/>
          <w:szCs w:val="20"/>
          <w:lang w:val="en-US"/>
        </w:rPr>
        <w:t xml:space="preserve"> </w:t>
      </w:r>
      <w:proofErr w:type="spellStart"/>
      <w:r w:rsidR="00030381">
        <w:rPr>
          <w:sz w:val="22"/>
          <w:szCs w:val="20"/>
          <w:lang w:val="en-US"/>
        </w:rPr>
        <w:t>jika</w:t>
      </w:r>
      <w:proofErr w:type="spellEnd"/>
      <w:r w:rsidR="00030381">
        <w:rPr>
          <w:sz w:val="22"/>
          <w:szCs w:val="20"/>
          <w:lang w:val="en-US"/>
        </w:rPr>
        <w:t xml:space="preserve"> </w:t>
      </w:r>
      <w:proofErr w:type="spellStart"/>
      <w:r w:rsidR="00030381">
        <w:rPr>
          <w:sz w:val="22"/>
          <w:szCs w:val="20"/>
          <w:lang w:val="en-US"/>
        </w:rPr>
        <w:t>nilai</w:t>
      </w:r>
      <w:proofErr w:type="spellEnd"/>
      <w:r w:rsidR="00030381">
        <w:rPr>
          <w:sz w:val="22"/>
          <w:szCs w:val="20"/>
          <w:lang w:val="en-US"/>
        </w:rPr>
        <w:t xml:space="preserve"> b di-</w:t>
      </w:r>
      <w:r w:rsidR="00030381">
        <w:rPr>
          <w:i/>
          <w:iCs/>
          <w:sz w:val="22"/>
          <w:szCs w:val="20"/>
          <w:lang w:val="en-US"/>
        </w:rPr>
        <w:t>print</w:t>
      </w:r>
      <w:r w:rsidR="00030381">
        <w:rPr>
          <w:sz w:val="22"/>
          <w:szCs w:val="20"/>
          <w:lang w:val="en-US"/>
        </w:rPr>
        <w:t xml:space="preserve"> </w:t>
      </w:r>
      <w:proofErr w:type="spellStart"/>
      <w:r w:rsidR="00030381">
        <w:rPr>
          <w:sz w:val="22"/>
          <w:szCs w:val="20"/>
          <w:lang w:val="en-US"/>
        </w:rPr>
        <w:t>akan</w:t>
      </w:r>
      <w:proofErr w:type="spellEnd"/>
      <w:r w:rsidR="00030381">
        <w:rPr>
          <w:sz w:val="22"/>
          <w:szCs w:val="20"/>
          <w:lang w:val="en-US"/>
        </w:rPr>
        <w:t xml:space="preserve"> </w:t>
      </w:r>
      <w:proofErr w:type="spellStart"/>
      <w:r w:rsidR="00030381">
        <w:rPr>
          <w:sz w:val="22"/>
          <w:szCs w:val="20"/>
          <w:lang w:val="en-US"/>
        </w:rPr>
        <w:t>menghasilkan</w:t>
      </w:r>
      <w:proofErr w:type="spellEnd"/>
      <w:r w:rsidR="00030381">
        <w:rPr>
          <w:sz w:val="22"/>
          <w:szCs w:val="20"/>
          <w:lang w:val="en-US"/>
        </w:rPr>
        <w:t xml:space="preserve"> </w:t>
      </w:r>
      <w:proofErr w:type="spellStart"/>
      <w:r w:rsidR="00030381">
        <w:rPr>
          <w:sz w:val="22"/>
          <w:szCs w:val="20"/>
          <w:lang w:val="en-US"/>
        </w:rPr>
        <w:t>nilai</w:t>
      </w:r>
      <w:proofErr w:type="spellEnd"/>
      <w:r w:rsidR="00030381">
        <w:rPr>
          <w:sz w:val="22"/>
          <w:szCs w:val="20"/>
          <w:lang w:val="en-US"/>
        </w:rPr>
        <w:t xml:space="preserve"> 10.</w:t>
      </w:r>
    </w:p>
    <w:p w14:paraId="68EB1F24" w14:textId="1156B7C6" w:rsidR="00030381" w:rsidRDefault="00030381" w:rsidP="00030381">
      <w:pPr>
        <w:pStyle w:val="Heading2"/>
        <w:rPr>
          <w:lang w:val="en-US"/>
        </w:rPr>
      </w:pPr>
      <w:bookmarkStart w:id="19" w:name="_Toc190698519"/>
      <w:proofErr w:type="spellStart"/>
      <w:r>
        <w:rPr>
          <w:lang w:val="en-US"/>
        </w:rPr>
        <w:t>Permasalahan</w:t>
      </w:r>
      <w:bookmarkEnd w:id="19"/>
      <w:proofErr w:type="spellEnd"/>
    </w:p>
    <w:p w14:paraId="6D502A86" w14:textId="75E6D6B3" w:rsidR="00030381" w:rsidRPr="00030381" w:rsidRDefault="00030381" w:rsidP="00030381">
      <w:pPr>
        <w:pStyle w:val="BodyText"/>
      </w:pPr>
      <w:r>
        <w:t>-</w:t>
      </w:r>
    </w:p>
    <w:p w14:paraId="3228F9EC" w14:textId="1EFAEF24" w:rsidR="004B23E2" w:rsidRDefault="00030381" w:rsidP="00030381">
      <w:pPr>
        <w:pStyle w:val="Heading2"/>
        <w:rPr>
          <w:lang w:val="en-US"/>
        </w:rPr>
      </w:pPr>
      <w:bookmarkStart w:id="20" w:name="_Toc190698520"/>
      <w:r>
        <w:rPr>
          <w:lang w:val="en-US"/>
        </w:rPr>
        <w:t>Solusi</w:t>
      </w:r>
      <w:bookmarkEnd w:id="20"/>
    </w:p>
    <w:p w14:paraId="072AB359" w14:textId="384AE260" w:rsidR="00030381" w:rsidRPr="00030381" w:rsidRDefault="00030381" w:rsidP="00030381">
      <w:pPr>
        <w:pStyle w:val="BodyText"/>
      </w:pPr>
      <w:r>
        <w:t>-</w:t>
      </w:r>
    </w:p>
    <w:p w14:paraId="4B8348DE" w14:textId="77777777" w:rsidR="00E82154" w:rsidRDefault="00E82154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A3E0BCC" w14:textId="1F1C3AA5" w:rsidR="00E82154" w:rsidRDefault="00E82154" w:rsidP="00E82154">
      <w:pPr>
        <w:pStyle w:val="Heading1"/>
        <w:rPr>
          <w:lang w:val="en-US"/>
        </w:rPr>
      </w:pPr>
      <w:bookmarkStart w:id="21" w:name="_Toc190698521"/>
      <w:r>
        <w:rPr>
          <w:lang w:val="en-US"/>
        </w:rPr>
        <w:lastRenderedPageBreak/>
        <w:t xml:space="preserve">5. </w:t>
      </w:r>
      <w:r w:rsidR="00030381">
        <w:rPr>
          <w:lang w:val="en-US"/>
        </w:rPr>
        <w:t>Strings</w:t>
      </w:r>
      <w:bookmarkEnd w:id="21"/>
    </w:p>
    <w:p w14:paraId="3EF4331A" w14:textId="3A5B4D6D" w:rsidR="00E614FF" w:rsidRDefault="00B5555B" w:rsidP="00E614FF">
      <w:pPr>
        <w:pStyle w:val="Heading2"/>
      </w:pPr>
      <w:bookmarkStart w:id="22" w:name="_Toc190698522"/>
      <w:r>
        <w:t>Hasil Akhir</w:t>
      </w:r>
      <w:bookmarkEnd w:id="22"/>
    </w:p>
    <w:p w14:paraId="751AAF4A" w14:textId="724185B9" w:rsidR="00B5555B" w:rsidRDefault="00C5664A" w:rsidP="00B5555B">
      <w:r w:rsidRPr="00C5664A">
        <w:drawing>
          <wp:inline distT="0" distB="0" distL="0" distR="0" wp14:anchorId="56B41041" wp14:editId="5092B120">
            <wp:extent cx="1960418" cy="2425514"/>
            <wp:effectExtent l="0" t="0" r="1905" b="0"/>
            <wp:docPr id="121183176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31766" name="Picture 1" descr="A screen 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3918" cy="242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2C15" w14:textId="52226713" w:rsidR="00B5555B" w:rsidRDefault="00B5555B" w:rsidP="00B5555B">
      <w:pPr>
        <w:pStyle w:val="Heading2"/>
      </w:pPr>
      <w:bookmarkStart w:id="23" w:name="_Toc190698523"/>
      <w:r>
        <w:t xml:space="preserve">Soal </w:t>
      </w:r>
      <w:proofErr w:type="spellStart"/>
      <w:r>
        <w:t>Jawaban</w:t>
      </w:r>
      <w:bookmarkEnd w:id="23"/>
      <w:proofErr w:type="spellEnd"/>
    </w:p>
    <w:p w14:paraId="236A39B5" w14:textId="0FB225CA" w:rsidR="00B5555B" w:rsidRDefault="00C5664A" w:rsidP="00B5555B">
      <w:pPr>
        <w:pStyle w:val="BodyText"/>
        <w:numPr>
          <w:ilvl w:val="0"/>
          <w:numId w:val="51"/>
        </w:numPr>
      </w:pPr>
      <w:r>
        <w:t>Panjang huruf A + huruf B</w:t>
      </w:r>
    </w:p>
    <w:p w14:paraId="4C48BFEC" w14:textId="04739D66" w:rsidR="00C5664A" w:rsidRDefault="00C5664A" w:rsidP="00C5664A">
      <w:pPr>
        <w:pStyle w:val="BodyText"/>
        <w:ind w:left="720"/>
      </w:pPr>
      <w:r w:rsidRPr="00C5664A">
        <w:drawing>
          <wp:inline distT="0" distB="0" distL="0" distR="0" wp14:anchorId="6269F33F" wp14:editId="0E835F56">
            <wp:extent cx="2305372" cy="638264"/>
            <wp:effectExtent l="0" t="0" r="0" b="9525"/>
            <wp:docPr id="164999854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98549" name="Picture 1" descr="A black screen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44B3" w14:textId="75F14131" w:rsidR="00C5664A" w:rsidRDefault="00C5664A" w:rsidP="00C5664A">
      <w:pPr>
        <w:pStyle w:val="BodyText"/>
        <w:numPr>
          <w:ilvl w:val="0"/>
          <w:numId w:val="51"/>
        </w:numPr>
      </w:pPr>
      <w:r>
        <w:t>Perbandingan lexicography</w:t>
      </w:r>
    </w:p>
    <w:p w14:paraId="2C0CA325" w14:textId="25C8DBCE" w:rsidR="00C5664A" w:rsidRDefault="00C5664A" w:rsidP="00C5664A">
      <w:pPr>
        <w:pStyle w:val="BodyText"/>
        <w:ind w:left="720"/>
      </w:pPr>
      <w:r w:rsidRPr="00C5664A">
        <w:drawing>
          <wp:inline distT="0" distB="0" distL="0" distR="0" wp14:anchorId="25A522AA" wp14:editId="7B7072DD">
            <wp:extent cx="2619741" cy="828791"/>
            <wp:effectExtent l="0" t="0" r="0" b="9525"/>
            <wp:docPr id="163269574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95745" name="Picture 1" descr="A black screen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5CB6" w14:textId="543189A5" w:rsidR="00C5664A" w:rsidRDefault="00C5664A" w:rsidP="00C5664A">
      <w:pPr>
        <w:pStyle w:val="BodyText"/>
        <w:numPr>
          <w:ilvl w:val="0"/>
          <w:numId w:val="51"/>
        </w:numPr>
      </w:pPr>
      <w:r>
        <w:t>Menjadikan karakter pertama tiap kata menjadi kapital</w:t>
      </w:r>
    </w:p>
    <w:p w14:paraId="6F6D852C" w14:textId="425B9C07" w:rsidR="00C5664A" w:rsidRDefault="00C5664A" w:rsidP="00C5664A">
      <w:pPr>
        <w:pStyle w:val="BodyText"/>
        <w:ind w:left="720"/>
      </w:pPr>
      <w:r w:rsidRPr="00C5664A">
        <w:drawing>
          <wp:inline distT="0" distB="0" distL="0" distR="0" wp14:anchorId="4F7D93A8" wp14:editId="6849DDF5">
            <wp:extent cx="2295845" cy="1019317"/>
            <wp:effectExtent l="0" t="0" r="9525" b="9525"/>
            <wp:docPr id="58665238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52383" name="Picture 1" descr="A black screen with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8BFB" w14:textId="44F19767" w:rsidR="00C5664A" w:rsidRDefault="00C5664A" w:rsidP="00C5664A">
      <w:pPr>
        <w:pStyle w:val="Heading2"/>
      </w:pPr>
      <w:bookmarkStart w:id="24" w:name="_Toc190698524"/>
      <w:proofErr w:type="spellStart"/>
      <w:r>
        <w:t>Permasalahan</w:t>
      </w:r>
      <w:bookmarkEnd w:id="24"/>
      <w:proofErr w:type="spellEnd"/>
    </w:p>
    <w:p w14:paraId="4C77FF81" w14:textId="55860A24" w:rsidR="00C5664A" w:rsidRDefault="00C5664A" w:rsidP="00C5664A">
      <w:pPr>
        <w:pStyle w:val="BodyText"/>
        <w:numPr>
          <w:ilvl w:val="0"/>
          <w:numId w:val="52"/>
        </w:numPr>
      </w:pPr>
      <w:proofErr w:type="spellStart"/>
      <w:r>
        <w:t>Kondisi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karakter yang awalnya sama (contoh: hemat dan hempas)</w:t>
      </w:r>
    </w:p>
    <w:p w14:paraId="37486D2F" w14:textId="334789F1" w:rsidR="00C5664A" w:rsidRDefault="00C5664A" w:rsidP="00C5664A">
      <w:pPr>
        <w:pStyle w:val="BodyText"/>
        <w:numPr>
          <w:ilvl w:val="0"/>
          <w:numId w:val="52"/>
        </w:numPr>
      </w:pPr>
      <w:r>
        <w:t>Tidak ada fungsi toTitleCase, tidak seperti Python</w:t>
      </w:r>
    </w:p>
    <w:p w14:paraId="08F3901E" w14:textId="3C2E0CF5" w:rsidR="00C5664A" w:rsidRDefault="00C5664A" w:rsidP="00C5664A">
      <w:pPr>
        <w:pStyle w:val="Heading2"/>
      </w:pPr>
      <w:bookmarkStart w:id="25" w:name="_Toc190698525"/>
      <w:r>
        <w:t>Solusi</w:t>
      </w:r>
      <w:bookmarkEnd w:id="25"/>
    </w:p>
    <w:p w14:paraId="0A586EBB" w14:textId="6563DB98" w:rsidR="00C5664A" w:rsidRPr="00C5664A" w:rsidRDefault="00C5664A" w:rsidP="00C5664A">
      <w:pPr>
        <w:pStyle w:val="ListParagraph"/>
        <w:numPr>
          <w:ilvl w:val="0"/>
          <w:numId w:val="53"/>
        </w:numPr>
      </w:pPr>
      <w:proofErr w:type="spellStart"/>
      <w:r>
        <w:rPr>
          <w:sz w:val="22"/>
          <w:szCs w:val="20"/>
        </w:rPr>
        <w:t>Menggunakan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fungsi</w:t>
      </w:r>
      <w:proofErr w:type="spellEnd"/>
      <w:r>
        <w:rPr>
          <w:sz w:val="22"/>
          <w:szCs w:val="20"/>
        </w:rPr>
        <w:t xml:space="preserve"> String1.compareTo(String2)</w:t>
      </w:r>
    </w:p>
    <w:p w14:paraId="7E29D102" w14:textId="3003DF50" w:rsidR="00C5664A" w:rsidRDefault="00C5664A" w:rsidP="00C5664A">
      <w:pPr>
        <w:pStyle w:val="ListParagraph"/>
        <w:numPr>
          <w:ilvl w:val="0"/>
          <w:numId w:val="53"/>
        </w:numPr>
        <w:rPr>
          <w:sz w:val="22"/>
          <w:szCs w:val="20"/>
        </w:rPr>
      </w:pPr>
      <w:proofErr w:type="spellStart"/>
      <w:r>
        <w:rPr>
          <w:sz w:val="22"/>
          <w:szCs w:val="20"/>
        </w:rPr>
        <w:t>Membuat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fungsi</w:t>
      </w:r>
      <w:proofErr w:type="spellEnd"/>
      <w:r>
        <w:rPr>
          <w:sz w:val="22"/>
          <w:szCs w:val="20"/>
        </w:rPr>
        <w:t xml:space="preserve"> di mana </w:t>
      </w:r>
      <w:proofErr w:type="spellStart"/>
      <w:r>
        <w:rPr>
          <w:sz w:val="22"/>
          <w:szCs w:val="20"/>
        </w:rPr>
        <w:t>mengubah</w:t>
      </w:r>
      <w:proofErr w:type="spellEnd"/>
      <w:r>
        <w:rPr>
          <w:sz w:val="22"/>
          <w:szCs w:val="20"/>
        </w:rPr>
        <w:t xml:space="preserve"> String </w:t>
      </w:r>
      <w:proofErr w:type="spellStart"/>
      <w:r>
        <w:rPr>
          <w:sz w:val="22"/>
          <w:szCs w:val="20"/>
        </w:rPr>
        <w:t>menjadi</w:t>
      </w:r>
      <w:proofErr w:type="spellEnd"/>
      <w:r>
        <w:rPr>
          <w:sz w:val="22"/>
          <w:szCs w:val="20"/>
        </w:rPr>
        <w:t xml:space="preserve"> array of character, </w:t>
      </w:r>
      <w:proofErr w:type="spellStart"/>
      <w:r>
        <w:rPr>
          <w:sz w:val="22"/>
          <w:szCs w:val="20"/>
        </w:rPr>
        <w:t>mengubah</w:t>
      </w:r>
      <w:proofErr w:type="spellEnd"/>
      <w:r>
        <w:rPr>
          <w:sz w:val="22"/>
          <w:szCs w:val="20"/>
        </w:rPr>
        <w:t xml:space="preserve"> index </w:t>
      </w:r>
      <w:proofErr w:type="spellStart"/>
      <w:r>
        <w:rPr>
          <w:sz w:val="22"/>
          <w:szCs w:val="20"/>
        </w:rPr>
        <w:t>awal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menjadi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UpperCase</w:t>
      </w:r>
      <w:proofErr w:type="spellEnd"/>
      <w:r>
        <w:rPr>
          <w:sz w:val="22"/>
          <w:szCs w:val="20"/>
        </w:rPr>
        <w:t xml:space="preserve">, </w:t>
      </w:r>
      <w:proofErr w:type="spellStart"/>
      <w:r>
        <w:rPr>
          <w:sz w:val="22"/>
          <w:szCs w:val="20"/>
        </w:rPr>
        <w:t>kemudian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mengembalikan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ke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dalam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bentuk</w:t>
      </w:r>
      <w:proofErr w:type="spellEnd"/>
      <w:r>
        <w:rPr>
          <w:sz w:val="22"/>
          <w:szCs w:val="20"/>
        </w:rPr>
        <w:t xml:space="preserve"> String Kembali</w:t>
      </w:r>
    </w:p>
    <w:p w14:paraId="7559F36F" w14:textId="77777777" w:rsidR="00C5664A" w:rsidRDefault="00C5664A">
      <w:pPr>
        <w:spacing w:line="259" w:lineRule="auto"/>
        <w:jc w:val="left"/>
        <w:rPr>
          <w:sz w:val="22"/>
          <w:szCs w:val="20"/>
        </w:rPr>
      </w:pPr>
      <w:r>
        <w:rPr>
          <w:sz w:val="22"/>
          <w:szCs w:val="20"/>
        </w:rPr>
        <w:br w:type="page"/>
      </w:r>
    </w:p>
    <w:p w14:paraId="45D74327" w14:textId="760421D0" w:rsidR="00C5664A" w:rsidRDefault="00C5664A" w:rsidP="00C5664A">
      <w:pPr>
        <w:pStyle w:val="Heading1"/>
      </w:pPr>
      <w:bookmarkStart w:id="26" w:name="_Toc190698526"/>
      <w:r>
        <w:lastRenderedPageBreak/>
        <w:t>Link GitHub</w:t>
      </w:r>
      <w:bookmarkEnd w:id="26"/>
    </w:p>
    <w:p w14:paraId="5236F8B0" w14:textId="7C867507" w:rsidR="00446EA4" w:rsidRDefault="00446EA4" w:rsidP="00446EA4">
      <w:hyperlink r:id="rId27" w:history="1">
        <w:r w:rsidRPr="00C90950">
          <w:rPr>
            <w:rStyle w:val="Hyperlink"/>
          </w:rPr>
          <w:t>https://github.com/ExcellActIV/Praktikum2.git</w:t>
        </w:r>
      </w:hyperlink>
    </w:p>
    <w:p w14:paraId="750658BF" w14:textId="77777777" w:rsidR="00446EA4" w:rsidRPr="00446EA4" w:rsidRDefault="00446EA4" w:rsidP="00446EA4"/>
    <w:sectPr w:rsidR="00446EA4" w:rsidRPr="00446EA4" w:rsidSect="005C4144">
      <w:pgSz w:w="11906" w:h="16838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53CEF" w14:textId="77777777" w:rsidR="0055694B" w:rsidRDefault="0055694B" w:rsidP="006230D2">
      <w:pPr>
        <w:spacing w:after="0" w:line="240" w:lineRule="auto"/>
      </w:pPr>
      <w:r>
        <w:separator/>
      </w:r>
    </w:p>
  </w:endnote>
  <w:endnote w:type="continuationSeparator" w:id="0">
    <w:p w14:paraId="3BA9C5D3" w14:textId="77777777" w:rsidR="0055694B" w:rsidRDefault="0055694B" w:rsidP="006230D2">
      <w:pPr>
        <w:spacing w:after="0" w:line="240" w:lineRule="auto"/>
      </w:pPr>
      <w:r>
        <w:continuationSeparator/>
      </w:r>
    </w:p>
  </w:endnote>
  <w:endnote w:type="continuationNotice" w:id="1">
    <w:p w14:paraId="3EB70E3B" w14:textId="77777777" w:rsidR="0055694B" w:rsidRDefault="005569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71428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84817B" w14:textId="786D2F1F" w:rsidR="00762F77" w:rsidRDefault="00762F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2B38D5" w14:textId="77777777" w:rsidR="00413687" w:rsidRDefault="00413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2EBC8" w14:textId="77777777" w:rsidR="0055694B" w:rsidRDefault="0055694B" w:rsidP="006230D2">
      <w:pPr>
        <w:spacing w:after="0" w:line="240" w:lineRule="auto"/>
      </w:pPr>
      <w:r>
        <w:separator/>
      </w:r>
    </w:p>
  </w:footnote>
  <w:footnote w:type="continuationSeparator" w:id="0">
    <w:p w14:paraId="7553C1C3" w14:textId="77777777" w:rsidR="0055694B" w:rsidRDefault="0055694B" w:rsidP="006230D2">
      <w:pPr>
        <w:spacing w:after="0" w:line="240" w:lineRule="auto"/>
      </w:pPr>
      <w:r>
        <w:continuationSeparator/>
      </w:r>
    </w:p>
  </w:footnote>
  <w:footnote w:type="continuationNotice" w:id="1">
    <w:p w14:paraId="2FF2A2FD" w14:textId="77777777" w:rsidR="0055694B" w:rsidRDefault="005569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C429B" w14:textId="77777777" w:rsidR="00413687" w:rsidRDefault="00413687">
    <w:pPr>
      <w:pStyle w:val="Header"/>
      <w:jc w:val="right"/>
    </w:pPr>
  </w:p>
  <w:p w14:paraId="1104108C" w14:textId="77777777" w:rsidR="00413687" w:rsidRDefault="004136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408A"/>
    <w:multiLevelType w:val="hybridMultilevel"/>
    <w:tmpl w:val="26F869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62878"/>
    <w:multiLevelType w:val="hybridMultilevel"/>
    <w:tmpl w:val="7FF8D5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D4B"/>
    <w:multiLevelType w:val="multilevel"/>
    <w:tmpl w:val="3DBA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611A5"/>
    <w:multiLevelType w:val="hybridMultilevel"/>
    <w:tmpl w:val="35DE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B0034"/>
    <w:multiLevelType w:val="hybridMultilevel"/>
    <w:tmpl w:val="F9BEAA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00650"/>
    <w:multiLevelType w:val="hybridMultilevel"/>
    <w:tmpl w:val="CE1ED9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8A17E4"/>
    <w:multiLevelType w:val="hybridMultilevel"/>
    <w:tmpl w:val="C1A452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A812F5"/>
    <w:multiLevelType w:val="hybridMultilevel"/>
    <w:tmpl w:val="EA3ECC8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AE4500"/>
    <w:multiLevelType w:val="hybridMultilevel"/>
    <w:tmpl w:val="9E34CD52"/>
    <w:lvl w:ilvl="0" w:tplc="5D74A570">
      <w:start w:val="1"/>
      <w:numFmt w:val="upperLetter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55226D4"/>
    <w:multiLevelType w:val="hybridMultilevel"/>
    <w:tmpl w:val="6D5A70D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C13E5"/>
    <w:multiLevelType w:val="hybridMultilevel"/>
    <w:tmpl w:val="8B828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E19D9"/>
    <w:multiLevelType w:val="hybridMultilevel"/>
    <w:tmpl w:val="B4CA4A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616A6"/>
    <w:multiLevelType w:val="hybridMultilevel"/>
    <w:tmpl w:val="2FC285CE"/>
    <w:lvl w:ilvl="0" w:tplc="68A611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94694"/>
    <w:multiLevelType w:val="hybridMultilevel"/>
    <w:tmpl w:val="C8B08A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E705F"/>
    <w:multiLevelType w:val="hybridMultilevel"/>
    <w:tmpl w:val="776E38A0"/>
    <w:lvl w:ilvl="0" w:tplc="F28C91A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A17B64"/>
    <w:multiLevelType w:val="hybridMultilevel"/>
    <w:tmpl w:val="155CEE80"/>
    <w:lvl w:ilvl="0" w:tplc="7C00B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5C1FDC"/>
    <w:multiLevelType w:val="hybridMultilevel"/>
    <w:tmpl w:val="FBD811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8921166"/>
    <w:multiLevelType w:val="hybridMultilevel"/>
    <w:tmpl w:val="7502532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B047237"/>
    <w:multiLevelType w:val="hybridMultilevel"/>
    <w:tmpl w:val="927E5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D868BF"/>
    <w:multiLevelType w:val="hybridMultilevel"/>
    <w:tmpl w:val="93BE56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724D45"/>
    <w:multiLevelType w:val="hybridMultilevel"/>
    <w:tmpl w:val="1810A79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09A033C"/>
    <w:multiLevelType w:val="hybridMultilevel"/>
    <w:tmpl w:val="C9C404A6"/>
    <w:lvl w:ilvl="0" w:tplc="A3464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843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3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20D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682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46D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8A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8A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BCF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1A2C36"/>
    <w:multiLevelType w:val="hybridMultilevel"/>
    <w:tmpl w:val="BF20D0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8BB1150"/>
    <w:multiLevelType w:val="hybridMultilevel"/>
    <w:tmpl w:val="8B828F7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A6631"/>
    <w:multiLevelType w:val="hybridMultilevel"/>
    <w:tmpl w:val="7500E98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079331D"/>
    <w:multiLevelType w:val="hybridMultilevel"/>
    <w:tmpl w:val="90B27A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87005"/>
    <w:multiLevelType w:val="hybridMultilevel"/>
    <w:tmpl w:val="75D6F87C"/>
    <w:lvl w:ilvl="0" w:tplc="35767D8E">
      <w:start w:val="1"/>
      <w:numFmt w:val="decimal"/>
      <w:lvlText w:val="%1."/>
      <w:lvlJc w:val="left"/>
      <w:pPr>
        <w:ind w:left="116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1AF8E974">
      <w:numFmt w:val="bullet"/>
      <w:lvlText w:val="•"/>
      <w:lvlJc w:val="left"/>
      <w:pPr>
        <w:ind w:left="2118" w:hanging="361"/>
      </w:pPr>
      <w:rPr>
        <w:rFonts w:hint="default"/>
        <w:lang w:val="id" w:eastAsia="en-US" w:bidi="ar-SA"/>
      </w:rPr>
    </w:lvl>
    <w:lvl w:ilvl="2" w:tplc="A51C91E8">
      <w:numFmt w:val="bullet"/>
      <w:lvlText w:val="•"/>
      <w:lvlJc w:val="left"/>
      <w:pPr>
        <w:ind w:left="3077" w:hanging="361"/>
      </w:pPr>
      <w:rPr>
        <w:rFonts w:hint="default"/>
        <w:lang w:val="id" w:eastAsia="en-US" w:bidi="ar-SA"/>
      </w:rPr>
    </w:lvl>
    <w:lvl w:ilvl="3" w:tplc="D5E08E44">
      <w:numFmt w:val="bullet"/>
      <w:lvlText w:val="•"/>
      <w:lvlJc w:val="left"/>
      <w:pPr>
        <w:ind w:left="4035" w:hanging="361"/>
      </w:pPr>
      <w:rPr>
        <w:rFonts w:hint="default"/>
        <w:lang w:val="id" w:eastAsia="en-US" w:bidi="ar-SA"/>
      </w:rPr>
    </w:lvl>
    <w:lvl w:ilvl="4" w:tplc="4D58B042">
      <w:numFmt w:val="bullet"/>
      <w:lvlText w:val="•"/>
      <w:lvlJc w:val="left"/>
      <w:pPr>
        <w:ind w:left="4994" w:hanging="361"/>
      </w:pPr>
      <w:rPr>
        <w:rFonts w:hint="default"/>
        <w:lang w:val="id" w:eastAsia="en-US" w:bidi="ar-SA"/>
      </w:rPr>
    </w:lvl>
    <w:lvl w:ilvl="5" w:tplc="6A0600F2">
      <w:numFmt w:val="bullet"/>
      <w:lvlText w:val="•"/>
      <w:lvlJc w:val="left"/>
      <w:pPr>
        <w:ind w:left="5952" w:hanging="361"/>
      </w:pPr>
      <w:rPr>
        <w:rFonts w:hint="default"/>
        <w:lang w:val="id" w:eastAsia="en-US" w:bidi="ar-SA"/>
      </w:rPr>
    </w:lvl>
    <w:lvl w:ilvl="6" w:tplc="C27E05EA">
      <w:numFmt w:val="bullet"/>
      <w:lvlText w:val="•"/>
      <w:lvlJc w:val="left"/>
      <w:pPr>
        <w:ind w:left="6911" w:hanging="361"/>
      </w:pPr>
      <w:rPr>
        <w:rFonts w:hint="default"/>
        <w:lang w:val="id" w:eastAsia="en-US" w:bidi="ar-SA"/>
      </w:rPr>
    </w:lvl>
    <w:lvl w:ilvl="7" w:tplc="26FC1390">
      <w:numFmt w:val="bullet"/>
      <w:lvlText w:val="•"/>
      <w:lvlJc w:val="left"/>
      <w:pPr>
        <w:ind w:left="7869" w:hanging="361"/>
      </w:pPr>
      <w:rPr>
        <w:rFonts w:hint="default"/>
        <w:lang w:val="id" w:eastAsia="en-US" w:bidi="ar-SA"/>
      </w:rPr>
    </w:lvl>
    <w:lvl w:ilvl="8" w:tplc="D69E0A8C">
      <w:numFmt w:val="bullet"/>
      <w:lvlText w:val="•"/>
      <w:lvlJc w:val="left"/>
      <w:pPr>
        <w:ind w:left="8828" w:hanging="361"/>
      </w:pPr>
      <w:rPr>
        <w:rFonts w:hint="default"/>
        <w:lang w:val="id" w:eastAsia="en-US" w:bidi="ar-SA"/>
      </w:rPr>
    </w:lvl>
  </w:abstractNum>
  <w:abstractNum w:abstractNumId="27" w15:restartNumberingAfterBreak="0">
    <w:nsid w:val="43090414"/>
    <w:multiLevelType w:val="multilevel"/>
    <w:tmpl w:val="4B54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5112ED"/>
    <w:multiLevelType w:val="hybridMultilevel"/>
    <w:tmpl w:val="93BE5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41E95"/>
    <w:multiLevelType w:val="hybridMultilevel"/>
    <w:tmpl w:val="B4F0CD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F2040C"/>
    <w:multiLevelType w:val="hybridMultilevel"/>
    <w:tmpl w:val="6D5822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431C3D"/>
    <w:multiLevelType w:val="hybridMultilevel"/>
    <w:tmpl w:val="CF62991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9042B7"/>
    <w:multiLevelType w:val="hybridMultilevel"/>
    <w:tmpl w:val="4A2E5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0D0791"/>
    <w:multiLevelType w:val="hybridMultilevel"/>
    <w:tmpl w:val="FA066320"/>
    <w:lvl w:ilvl="0" w:tplc="340659E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723434"/>
    <w:multiLevelType w:val="hybridMultilevel"/>
    <w:tmpl w:val="49686E6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465E66"/>
    <w:multiLevelType w:val="hybridMultilevel"/>
    <w:tmpl w:val="7722E8E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D04039D"/>
    <w:multiLevelType w:val="hybridMultilevel"/>
    <w:tmpl w:val="AF96B626"/>
    <w:lvl w:ilvl="0" w:tplc="81F88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B68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3C1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4B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8C9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BA6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54F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3A7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966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5A1211"/>
    <w:multiLevelType w:val="hybridMultilevel"/>
    <w:tmpl w:val="730CFEEA"/>
    <w:lvl w:ilvl="0" w:tplc="07D26A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127884"/>
    <w:multiLevelType w:val="hybridMultilevel"/>
    <w:tmpl w:val="87AAEF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0D2364"/>
    <w:multiLevelType w:val="hybridMultilevel"/>
    <w:tmpl w:val="CE1ED9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64DB0"/>
    <w:multiLevelType w:val="multilevel"/>
    <w:tmpl w:val="194C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D476F9"/>
    <w:multiLevelType w:val="hybridMultilevel"/>
    <w:tmpl w:val="08E80034"/>
    <w:lvl w:ilvl="0" w:tplc="44C8FD7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CE72FCD"/>
    <w:multiLevelType w:val="hybridMultilevel"/>
    <w:tmpl w:val="8EA0FD18"/>
    <w:lvl w:ilvl="0" w:tplc="C36A72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965BD9"/>
    <w:multiLevelType w:val="hybridMultilevel"/>
    <w:tmpl w:val="AE8EFCB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CC5F1D"/>
    <w:multiLevelType w:val="hybridMultilevel"/>
    <w:tmpl w:val="B5F2B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EA39D9"/>
    <w:multiLevelType w:val="hybridMultilevel"/>
    <w:tmpl w:val="DD1E6ED4"/>
    <w:lvl w:ilvl="0" w:tplc="7C00B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110509"/>
    <w:multiLevelType w:val="hybridMultilevel"/>
    <w:tmpl w:val="EB4E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D5375A"/>
    <w:multiLevelType w:val="hybridMultilevel"/>
    <w:tmpl w:val="7ECA78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6E57BA6"/>
    <w:multiLevelType w:val="hybridMultilevel"/>
    <w:tmpl w:val="B0F29F7E"/>
    <w:lvl w:ilvl="0" w:tplc="297E0D88">
      <w:start w:val="1"/>
      <w:numFmt w:val="decimal"/>
      <w:lvlText w:val="2.%1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78686FBE"/>
    <w:multiLevelType w:val="hybridMultilevel"/>
    <w:tmpl w:val="0D1AF6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6735DE"/>
    <w:multiLevelType w:val="hybridMultilevel"/>
    <w:tmpl w:val="0D1AF6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F73276"/>
    <w:multiLevelType w:val="hybridMultilevel"/>
    <w:tmpl w:val="BB1CC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37477A"/>
    <w:multiLevelType w:val="hybridMultilevel"/>
    <w:tmpl w:val="CF8C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025264">
    <w:abstractNumId w:val="26"/>
  </w:num>
  <w:num w:numId="2" w16cid:durableId="1800683623">
    <w:abstractNumId w:val="13"/>
  </w:num>
  <w:num w:numId="3" w16cid:durableId="1664624780">
    <w:abstractNumId w:val="5"/>
  </w:num>
  <w:num w:numId="4" w16cid:durableId="376705365">
    <w:abstractNumId w:val="38"/>
  </w:num>
  <w:num w:numId="5" w16cid:durableId="291330072">
    <w:abstractNumId w:val="39"/>
  </w:num>
  <w:num w:numId="6" w16cid:durableId="1231690054">
    <w:abstractNumId w:val="36"/>
  </w:num>
  <w:num w:numId="7" w16cid:durableId="1201044396">
    <w:abstractNumId w:val="21"/>
  </w:num>
  <w:num w:numId="8" w16cid:durableId="1796286876">
    <w:abstractNumId w:val="8"/>
  </w:num>
  <w:num w:numId="9" w16cid:durableId="1897551089">
    <w:abstractNumId w:val="37"/>
  </w:num>
  <w:num w:numId="10" w16cid:durableId="1790972303">
    <w:abstractNumId w:val="48"/>
  </w:num>
  <w:num w:numId="11" w16cid:durableId="1119370396">
    <w:abstractNumId w:val="31"/>
  </w:num>
  <w:num w:numId="12" w16cid:durableId="228536525">
    <w:abstractNumId w:val="9"/>
  </w:num>
  <w:num w:numId="13" w16cid:durableId="2057124251">
    <w:abstractNumId w:val="34"/>
  </w:num>
  <w:num w:numId="14" w16cid:durableId="1620255014">
    <w:abstractNumId w:val="30"/>
  </w:num>
  <w:num w:numId="15" w16cid:durableId="934820353">
    <w:abstractNumId w:val="17"/>
  </w:num>
  <w:num w:numId="16" w16cid:durableId="36244425">
    <w:abstractNumId w:val="43"/>
  </w:num>
  <w:num w:numId="17" w16cid:durableId="2027826900">
    <w:abstractNumId w:val="35"/>
  </w:num>
  <w:num w:numId="18" w16cid:durableId="718819355">
    <w:abstractNumId w:val="45"/>
  </w:num>
  <w:num w:numId="19" w16cid:durableId="470362818">
    <w:abstractNumId w:val="29"/>
  </w:num>
  <w:num w:numId="20" w16cid:durableId="1674844865">
    <w:abstractNumId w:val="15"/>
  </w:num>
  <w:num w:numId="21" w16cid:durableId="1498692269">
    <w:abstractNumId w:val="24"/>
  </w:num>
  <w:num w:numId="22" w16cid:durableId="312608761">
    <w:abstractNumId w:val="42"/>
  </w:num>
  <w:num w:numId="23" w16cid:durableId="2066827750">
    <w:abstractNumId w:val="7"/>
  </w:num>
  <w:num w:numId="24" w16cid:durableId="1404253483">
    <w:abstractNumId w:val="20"/>
  </w:num>
  <w:num w:numId="25" w16cid:durableId="1959220161">
    <w:abstractNumId w:val="0"/>
  </w:num>
  <w:num w:numId="26" w16cid:durableId="1759012144">
    <w:abstractNumId w:val="11"/>
  </w:num>
  <w:num w:numId="27" w16cid:durableId="1410732949">
    <w:abstractNumId w:val="46"/>
  </w:num>
  <w:num w:numId="28" w16cid:durableId="1630891442">
    <w:abstractNumId w:val="32"/>
  </w:num>
  <w:num w:numId="29" w16cid:durableId="19017591">
    <w:abstractNumId w:val="41"/>
  </w:num>
  <w:num w:numId="30" w16cid:durableId="765921979">
    <w:abstractNumId w:val="51"/>
  </w:num>
  <w:num w:numId="31" w16cid:durableId="419252290">
    <w:abstractNumId w:val="28"/>
  </w:num>
  <w:num w:numId="32" w16cid:durableId="641927663">
    <w:abstractNumId w:val="19"/>
  </w:num>
  <w:num w:numId="33" w16cid:durableId="1374842990">
    <w:abstractNumId w:val="40"/>
  </w:num>
  <w:num w:numId="34" w16cid:durableId="1183519401">
    <w:abstractNumId w:val="3"/>
  </w:num>
  <w:num w:numId="35" w16cid:durableId="958530619">
    <w:abstractNumId w:val="52"/>
  </w:num>
  <w:num w:numId="36" w16cid:durableId="929698638">
    <w:abstractNumId w:val="18"/>
  </w:num>
  <w:num w:numId="37" w16cid:durableId="246236117">
    <w:abstractNumId w:val="47"/>
  </w:num>
  <w:num w:numId="38" w16cid:durableId="974987227">
    <w:abstractNumId w:val="25"/>
  </w:num>
  <w:num w:numId="39" w16cid:durableId="2123449527">
    <w:abstractNumId w:val="44"/>
  </w:num>
  <w:num w:numId="40" w16cid:durableId="807019389">
    <w:abstractNumId w:val="12"/>
  </w:num>
  <w:num w:numId="41" w16cid:durableId="2013951142">
    <w:abstractNumId w:val="27"/>
  </w:num>
  <w:num w:numId="42" w16cid:durableId="1495342127">
    <w:abstractNumId w:val="2"/>
  </w:num>
  <w:num w:numId="43" w16cid:durableId="1799295435">
    <w:abstractNumId w:val="10"/>
  </w:num>
  <w:num w:numId="44" w16cid:durableId="1791240481">
    <w:abstractNumId w:val="23"/>
  </w:num>
  <w:num w:numId="45" w16cid:durableId="1168904763">
    <w:abstractNumId w:val="4"/>
  </w:num>
  <w:num w:numId="46" w16cid:durableId="775058616">
    <w:abstractNumId w:val="6"/>
  </w:num>
  <w:num w:numId="47" w16cid:durableId="1547446679">
    <w:abstractNumId w:val="22"/>
  </w:num>
  <w:num w:numId="48" w16cid:durableId="536937332">
    <w:abstractNumId w:val="16"/>
  </w:num>
  <w:num w:numId="49" w16cid:durableId="1798328716">
    <w:abstractNumId w:val="33"/>
  </w:num>
  <w:num w:numId="50" w16cid:durableId="30615490">
    <w:abstractNumId w:val="14"/>
  </w:num>
  <w:num w:numId="51" w16cid:durableId="1340159711">
    <w:abstractNumId w:val="50"/>
  </w:num>
  <w:num w:numId="52" w16cid:durableId="611209206">
    <w:abstractNumId w:val="49"/>
  </w:num>
  <w:num w:numId="53" w16cid:durableId="264771137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41"/>
    <w:rsid w:val="00015ABC"/>
    <w:rsid w:val="00021307"/>
    <w:rsid w:val="0002353A"/>
    <w:rsid w:val="0002408D"/>
    <w:rsid w:val="00030381"/>
    <w:rsid w:val="000330E3"/>
    <w:rsid w:val="00037905"/>
    <w:rsid w:val="000445DD"/>
    <w:rsid w:val="00045875"/>
    <w:rsid w:val="00053016"/>
    <w:rsid w:val="00053796"/>
    <w:rsid w:val="00054527"/>
    <w:rsid w:val="00056584"/>
    <w:rsid w:val="00056724"/>
    <w:rsid w:val="00070916"/>
    <w:rsid w:val="000717DC"/>
    <w:rsid w:val="00074072"/>
    <w:rsid w:val="00074988"/>
    <w:rsid w:val="000830DC"/>
    <w:rsid w:val="000842B4"/>
    <w:rsid w:val="00085B8A"/>
    <w:rsid w:val="000A012E"/>
    <w:rsid w:val="000A1866"/>
    <w:rsid w:val="000A49D6"/>
    <w:rsid w:val="000A5985"/>
    <w:rsid w:val="000B0A41"/>
    <w:rsid w:val="000B691D"/>
    <w:rsid w:val="000C009D"/>
    <w:rsid w:val="000C0483"/>
    <w:rsid w:val="000C1934"/>
    <w:rsid w:val="000C1DF2"/>
    <w:rsid w:val="000C23D1"/>
    <w:rsid w:val="000E21BE"/>
    <w:rsid w:val="000E40FB"/>
    <w:rsid w:val="000E4DA4"/>
    <w:rsid w:val="000E6F33"/>
    <w:rsid w:val="000E713B"/>
    <w:rsid w:val="000F1E45"/>
    <w:rsid w:val="000F1FEB"/>
    <w:rsid w:val="000F385C"/>
    <w:rsid w:val="000F3BC9"/>
    <w:rsid w:val="000F3FA7"/>
    <w:rsid w:val="0010031A"/>
    <w:rsid w:val="00100ED4"/>
    <w:rsid w:val="00101B02"/>
    <w:rsid w:val="001026F5"/>
    <w:rsid w:val="0010347C"/>
    <w:rsid w:val="0010553A"/>
    <w:rsid w:val="00116250"/>
    <w:rsid w:val="001251C4"/>
    <w:rsid w:val="001314C7"/>
    <w:rsid w:val="00141B90"/>
    <w:rsid w:val="001431F1"/>
    <w:rsid w:val="00144684"/>
    <w:rsid w:val="001451FF"/>
    <w:rsid w:val="001456F0"/>
    <w:rsid w:val="0014776F"/>
    <w:rsid w:val="0015229E"/>
    <w:rsid w:val="00155674"/>
    <w:rsid w:val="00157784"/>
    <w:rsid w:val="001630D7"/>
    <w:rsid w:val="001679F6"/>
    <w:rsid w:val="00167AA7"/>
    <w:rsid w:val="00170330"/>
    <w:rsid w:val="00173EA5"/>
    <w:rsid w:val="00177070"/>
    <w:rsid w:val="0018079D"/>
    <w:rsid w:val="00180875"/>
    <w:rsid w:val="00184072"/>
    <w:rsid w:val="00184A20"/>
    <w:rsid w:val="00187996"/>
    <w:rsid w:val="00191246"/>
    <w:rsid w:val="00192E4A"/>
    <w:rsid w:val="001A7937"/>
    <w:rsid w:val="001B2331"/>
    <w:rsid w:val="001B27EB"/>
    <w:rsid w:val="001B3275"/>
    <w:rsid w:val="001B5F5E"/>
    <w:rsid w:val="001B6D55"/>
    <w:rsid w:val="001B7512"/>
    <w:rsid w:val="001B75EA"/>
    <w:rsid w:val="001B8683"/>
    <w:rsid w:val="001C0A74"/>
    <w:rsid w:val="001D0614"/>
    <w:rsid w:val="001D2815"/>
    <w:rsid w:val="001D2F4E"/>
    <w:rsid w:val="001D4F2E"/>
    <w:rsid w:val="001D7042"/>
    <w:rsid w:val="001E186C"/>
    <w:rsid w:val="001E5A05"/>
    <w:rsid w:val="001F3CDE"/>
    <w:rsid w:val="0020124A"/>
    <w:rsid w:val="00203EF5"/>
    <w:rsid w:val="002045E0"/>
    <w:rsid w:val="002048B0"/>
    <w:rsid w:val="00212639"/>
    <w:rsid w:val="00215BB3"/>
    <w:rsid w:val="002204DD"/>
    <w:rsid w:val="002213C2"/>
    <w:rsid w:val="00227279"/>
    <w:rsid w:val="0023165A"/>
    <w:rsid w:val="0023394C"/>
    <w:rsid w:val="00251087"/>
    <w:rsid w:val="00256102"/>
    <w:rsid w:val="00256282"/>
    <w:rsid w:val="002622F0"/>
    <w:rsid w:val="002624F8"/>
    <w:rsid w:val="002668E1"/>
    <w:rsid w:val="00272438"/>
    <w:rsid w:val="002737A0"/>
    <w:rsid w:val="0027464F"/>
    <w:rsid w:val="002810AF"/>
    <w:rsid w:val="00281A17"/>
    <w:rsid w:val="0028636E"/>
    <w:rsid w:val="00286888"/>
    <w:rsid w:val="00287335"/>
    <w:rsid w:val="0029222F"/>
    <w:rsid w:val="00293727"/>
    <w:rsid w:val="0029485B"/>
    <w:rsid w:val="00295242"/>
    <w:rsid w:val="00297E44"/>
    <w:rsid w:val="002A152E"/>
    <w:rsid w:val="002B0BA8"/>
    <w:rsid w:val="002B1FF0"/>
    <w:rsid w:val="002B2518"/>
    <w:rsid w:val="002B2AB2"/>
    <w:rsid w:val="002B3FEB"/>
    <w:rsid w:val="002B461B"/>
    <w:rsid w:val="002B5DE7"/>
    <w:rsid w:val="002C2405"/>
    <w:rsid w:val="002C761D"/>
    <w:rsid w:val="002D47D8"/>
    <w:rsid w:val="002D53FB"/>
    <w:rsid w:val="002D6FF4"/>
    <w:rsid w:val="002E23A7"/>
    <w:rsid w:val="002E4C23"/>
    <w:rsid w:val="002F174C"/>
    <w:rsid w:val="002F1922"/>
    <w:rsid w:val="002F26F8"/>
    <w:rsid w:val="003046F5"/>
    <w:rsid w:val="00306448"/>
    <w:rsid w:val="00306D77"/>
    <w:rsid w:val="0030790D"/>
    <w:rsid w:val="0031781E"/>
    <w:rsid w:val="00317DCE"/>
    <w:rsid w:val="00320267"/>
    <w:rsid w:val="00326310"/>
    <w:rsid w:val="00332A64"/>
    <w:rsid w:val="00337C23"/>
    <w:rsid w:val="00346326"/>
    <w:rsid w:val="00351E94"/>
    <w:rsid w:val="0035379B"/>
    <w:rsid w:val="00356F0A"/>
    <w:rsid w:val="00364DDB"/>
    <w:rsid w:val="00366ED6"/>
    <w:rsid w:val="00372C01"/>
    <w:rsid w:val="00380D8E"/>
    <w:rsid w:val="0038251A"/>
    <w:rsid w:val="00382AA0"/>
    <w:rsid w:val="00387D2F"/>
    <w:rsid w:val="00390E97"/>
    <w:rsid w:val="00391629"/>
    <w:rsid w:val="00395B0F"/>
    <w:rsid w:val="003A1425"/>
    <w:rsid w:val="003A3D78"/>
    <w:rsid w:val="003A4AC0"/>
    <w:rsid w:val="003A5925"/>
    <w:rsid w:val="003B1EF9"/>
    <w:rsid w:val="003B2282"/>
    <w:rsid w:val="003B4E46"/>
    <w:rsid w:val="003B63BD"/>
    <w:rsid w:val="003C15F4"/>
    <w:rsid w:val="003C3A4C"/>
    <w:rsid w:val="003C452D"/>
    <w:rsid w:val="003C5CF2"/>
    <w:rsid w:val="003C7FB1"/>
    <w:rsid w:val="003D0001"/>
    <w:rsid w:val="003D2690"/>
    <w:rsid w:val="003E4FC5"/>
    <w:rsid w:val="003F2D16"/>
    <w:rsid w:val="003F7CAC"/>
    <w:rsid w:val="0040391C"/>
    <w:rsid w:val="0040450E"/>
    <w:rsid w:val="0040551F"/>
    <w:rsid w:val="004119D3"/>
    <w:rsid w:val="00411B0C"/>
    <w:rsid w:val="0041305A"/>
    <w:rsid w:val="00413687"/>
    <w:rsid w:val="00413B11"/>
    <w:rsid w:val="00413F77"/>
    <w:rsid w:val="00414778"/>
    <w:rsid w:val="0041490C"/>
    <w:rsid w:val="004159CB"/>
    <w:rsid w:val="004168A8"/>
    <w:rsid w:val="00416DE7"/>
    <w:rsid w:val="0042046F"/>
    <w:rsid w:val="0042651E"/>
    <w:rsid w:val="004272D0"/>
    <w:rsid w:val="00427924"/>
    <w:rsid w:val="00432E3D"/>
    <w:rsid w:val="00446EA4"/>
    <w:rsid w:val="00450E40"/>
    <w:rsid w:val="00452752"/>
    <w:rsid w:val="004531D5"/>
    <w:rsid w:val="00457030"/>
    <w:rsid w:val="00460EB1"/>
    <w:rsid w:val="00460F34"/>
    <w:rsid w:val="00463BDA"/>
    <w:rsid w:val="00465AE2"/>
    <w:rsid w:val="00465AEF"/>
    <w:rsid w:val="004708FB"/>
    <w:rsid w:val="00470C3F"/>
    <w:rsid w:val="00471281"/>
    <w:rsid w:val="00472D4C"/>
    <w:rsid w:val="00475924"/>
    <w:rsid w:val="004771A0"/>
    <w:rsid w:val="00480C01"/>
    <w:rsid w:val="00481137"/>
    <w:rsid w:val="004829A6"/>
    <w:rsid w:val="00485C5C"/>
    <w:rsid w:val="004970A6"/>
    <w:rsid w:val="004A160B"/>
    <w:rsid w:val="004B0088"/>
    <w:rsid w:val="004B1C5E"/>
    <w:rsid w:val="004B23E2"/>
    <w:rsid w:val="004B5B0C"/>
    <w:rsid w:val="004B6CE2"/>
    <w:rsid w:val="004B7A7E"/>
    <w:rsid w:val="004C338D"/>
    <w:rsid w:val="004C4A44"/>
    <w:rsid w:val="004C540D"/>
    <w:rsid w:val="004D0DBC"/>
    <w:rsid w:val="004D1FBC"/>
    <w:rsid w:val="004D3A90"/>
    <w:rsid w:val="004D5157"/>
    <w:rsid w:val="004D6324"/>
    <w:rsid w:val="004E6CFF"/>
    <w:rsid w:val="004F34E1"/>
    <w:rsid w:val="004F464B"/>
    <w:rsid w:val="00500EB5"/>
    <w:rsid w:val="00501C11"/>
    <w:rsid w:val="00503D94"/>
    <w:rsid w:val="00505878"/>
    <w:rsid w:val="00515F68"/>
    <w:rsid w:val="00523386"/>
    <w:rsid w:val="00531217"/>
    <w:rsid w:val="0053458E"/>
    <w:rsid w:val="0053460C"/>
    <w:rsid w:val="00535BC7"/>
    <w:rsid w:val="00535DF4"/>
    <w:rsid w:val="00537BC1"/>
    <w:rsid w:val="00541802"/>
    <w:rsid w:val="00542048"/>
    <w:rsid w:val="00542376"/>
    <w:rsid w:val="005428F7"/>
    <w:rsid w:val="005445E9"/>
    <w:rsid w:val="0054540B"/>
    <w:rsid w:val="005507B5"/>
    <w:rsid w:val="005542B6"/>
    <w:rsid w:val="00554FDA"/>
    <w:rsid w:val="00556725"/>
    <w:rsid w:val="0055694B"/>
    <w:rsid w:val="00557306"/>
    <w:rsid w:val="00561240"/>
    <w:rsid w:val="00561287"/>
    <w:rsid w:val="005612BA"/>
    <w:rsid w:val="005619AB"/>
    <w:rsid w:val="00570228"/>
    <w:rsid w:val="00577D5D"/>
    <w:rsid w:val="00586D1C"/>
    <w:rsid w:val="005972DC"/>
    <w:rsid w:val="0059766A"/>
    <w:rsid w:val="005A24D1"/>
    <w:rsid w:val="005A2860"/>
    <w:rsid w:val="005A4672"/>
    <w:rsid w:val="005A46AC"/>
    <w:rsid w:val="005A5909"/>
    <w:rsid w:val="005A6424"/>
    <w:rsid w:val="005A6D2D"/>
    <w:rsid w:val="005B1AF0"/>
    <w:rsid w:val="005B1E15"/>
    <w:rsid w:val="005B3BE9"/>
    <w:rsid w:val="005B3ED8"/>
    <w:rsid w:val="005B4F22"/>
    <w:rsid w:val="005B688D"/>
    <w:rsid w:val="005C311F"/>
    <w:rsid w:val="005C4144"/>
    <w:rsid w:val="005D0D25"/>
    <w:rsid w:val="005D3EB7"/>
    <w:rsid w:val="005E4C1F"/>
    <w:rsid w:val="005F0F87"/>
    <w:rsid w:val="005F1C14"/>
    <w:rsid w:val="005F3331"/>
    <w:rsid w:val="005F3842"/>
    <w:rsid w:val="006000B7"/>
    <w:rsid w:val="0060076D"/>
    <w:rsid w:val="0060084F"/>
    <w:rsid w:val="00601702"/>
    <w:rsid w:val="00602B5B"/>
    <w:rsid w:val="00603543"/>
    <w:rsid w:val="00604A71"/>
    <w:rsid w:val="00610F16"/>
    <w:rsid w:val="006132E3"/>
    <w:rsid w:val="00620519"/>
    <w:rsid w:val="00620C57"/>
    <w:rsid w:val="00621608"/>
    <w:rsid w:val="00622FBB"/>
    <w:rsid w:val="006230D2"/>
    <w:rsid w:val="0062326B"/>
    <w:rsid w:val="0063005B"/>
    <w:rsid w:val="00631BFD"/>
    <w:rsid w:val="0063402C"/>
    <w:rsid w:val="00636F54"/>
    <w:rsid w:val="00637D76"/>
    <w:rsid w:val="00640D77"/>
    <w:rsid w:val="00640F1D"/>
    <w:rsid w:val="006436F4"/>
    <w:rsid w:val="0064593A"/>
    <w:rsid w:val="006506D8"/>
    <w:rsid w:val="0065366E"/>
    <w:rsid w:val="00655E04"/>
    <w:rsid w:val="00656375"/>
    <w:rsid w:val="0065682F"/>
    <w:rsid w:val="00656F08"/>
    <w:rsid w:val="00656F2F"/>
    <w:rsid w:val="00662DB1"/>
    <w:rsid w:val="006646B0"/>
    <w:rsid w:val="0066521F"/>
    <w:rsid w:val="00665F3D"/>
    <w:rsid w:val="00667FC4"/>
    <w:rsid w:val="00670780"/>
    <w:rsid w:val="006732E4"/>
    <w:rsid w:val="006752FE"/>
    <w:rsid w:val="00675FF5"/>
    <w:rsid w:val="00681A7E"/>
    <w:rsid w:val="006853BD"/>
    <w:rsid w:val="0068626C"/>
    <w:rsid w:val="0069094B"/>
    <w:rsid w:val="00691064"/>
    <w:rsid w:val="00695550"/>
    <w:rsid w:val="006A13BD"/>
    <w:rsid w:val="006A19ED"/>
    <w:rsid w:val="006A23D1"/>
    <w:rsid w:val="006A370E"/>
    <w:rsid w:val="006A500D"/>
    <w:rsid w:val="006A56CD"/>
    <w:rsid w:val="006B0F65"/>
    <w:rsid w:val="006B2234"/>
    <w:rsid w:val="006B3020"/>
    <w:rsid w:val="006B3B43"/>
    <w:rsid w:val="006B50F7"/>
    <w:rsid w:val="006B6D72"/>
    <w:rsid w:val="006B72FD"/>
    <w:rsid w:val="006B7A21"/>
    <w:rsid w:val="006C32A0"/>
    <w:rsid w:val="006C3CDF"/>
    <w:rsid w:val="006D0229"/>
    <w:rsid w:val="006D5041"/>
    <w:rsid w:val="006D6FAF"/>
    <w:rsid w:val="006E0713"/>
    <w:rsid w:val="006E0AA8"/>
    <w:rsid w:val="006E0D64"/>
    <w:rsid w:val="006F136E"/>
    <w:rsid w:val="006F54D2"/>
    <w:rsid w:val="00702FE0"/>
    <w:rsid w:val="00710ECE"/>
    <w:rsid w:val="00714AF6"/>
    <w:rsid w:val="00715AA7"/>
    <w:rsid w:val="00716C44"/>
    <w:rsid w:val="007206D4"/>
    <w:rsid w:val="00724B0A"/>
    <w:rsid w:val="00731F8F"/>
    <w:rsid w:val="00734815"/>
    <w:rsid w:val="00735CE8"/>
    <w:rsid w:val="00745054"/>
    <w:rsid w:val="00745782"/>
    <w:rsid w:val="00745F12"/>
    <w:rsid w:val="007577BD"/>
    <w:rsid w:val="00760BD2"/>
    <w:rsid w:val="00762AFC"/>
    <w:rsid w:val="00762F77"/>
    <w:rsid w:val="007639D2"/>
    <w:rsid w:val="00767ACC"/>
    <w:rsid w:val="0077297D"/>
    <w:rsid w:val="00773618"/>
    <w:rsid w:val="00776FE3"/>
    <w:rsid w:val="007773AE"/>
    <w:rsid w:val="00777966"/>
    <w:rsid w:val="00783415"/>
    <w:rsid w:val="0078416B"/>
    <w:rsid w:val="00785A54"/>
    <w:rsid w:val="00790728"/>
    <w:rsid w:val="00795976"/>
    <w:rsid w:val="00797738"/>
    <w:rsid w:val="007A0E31"/>
    <w:rsid w:val="007A301D"/>
    <w:rsid w:val="007A5635"/>
    <w:rsid w:val="007A7071"/>
    <w:rsid w:val="007C248F"/>
    <w:rsid w:val="007C2732"/>
    <w:rsid w:val="007C734E"/>
    <w:rsid w:val="007D5F19"/>
    <w:rsid w:val="007D6C40"/>
    <w:rsid w:val="007D73E5"/>
    <w:rsid w:val="007E40A7"/>
    <w:rsid w:val="007E671F"/>
    <w:rsid w:val="007E7441"/>
    <w:rsid w:val="007F06D9"/>
    <w:rsid w:val="007F5478"/>
    <w:rsid w:val="008020ED"/>
    <w:rsid w:val="008055E6"/>
    <w:rsid w:val="008071F1"/>
    <w:rsid w:val="008100C0"/>
    <w:rsid w:val="00822356"/>
    <w:rsid w:val="00823695"/>
    <w:rsid w:val="00832FFC"/>
    <w:rsid w:val="0084062E"/>
    <w:rsid w:val="00844558"/>
    <w:rsid w:val="00852236"/>
    <w:rsid w:val="00853101"/>
    <w:rsid w:val="00853D6F"/>
    <w:rsid w:val="0085457A"/>
    <w:rsid w:val="008554DB"/>
    <w:rsid w:val="00855C3E"/>
    <w:rsid w:val="008613BD"/>
    <w:rsid w:val="00862269"/>
    <w:rsid w:val="008700F3"/>
    <w:rsid w:val="00870816"/>
    <w:rsid w:val="0087371B"/>
    <w:rsid w:val="00876581"/>
    <w:rsid w:val="00880A28"/>
    <w:rsid w:val="008866F7"/>
    <w:rsid w:val="00890BB5"/>
    <w:rsid w:val="008926E6"/>
    <w:rsid w:val="00896C96"/>
    <w:rsid w:val="008978FC"/>
    <w:rsid w:val="008A241C"/>
    <w:rsid w:val="008A2C36"/>
    <w:rsid w:val="008A4EE4"/>
    <w:rsid w:val="008B242D"/>
    <w:rsid w:val="008B41A9"/>
    <w:rsid w:val="008C09A2"/>
    <w:rsid w:val="008C338F"/>
    <w:rsid w:val="008C733B"/>
    <w:rsid w:val="008D0BB9"/>
    <w:rsid w:val="008E031A"/>
    <w:rsid w:val="008E0366"/>
    <w:rsid w:val="009004B6"/>
    <w:rsid w:val="00900B6A"/>
    <w:rsid w:val="009031C7"/>
    <w:rsid w:val="009043E5"/>
    <w:rsid w:val="00914214"/>
    <w:rsid w:val="00920DF7"/>
    <w:rsid w:val="00921A29"/>
    <w:rsid w:val="00923397"/>
    <w:rsid w:val="0092692B"/>
    <w:rsid w:val="00936628"/>
    <w:rsid w:val="00937087"/>
    <w:rsid w:val="0094071F"/>
    <w:rsid w:val="009407E3"/>
    <w:rsid w:val="009459DE"/>
    <w:rsid w:val="00945A41"/>
    <w:rsid w:val="00950BA5"/>
    <w:rsid w:val="00950E2E"/>
    <w:rsid w:val="00951A21"/>
    <w:rsid w:val="00951EE5"/>
    <w:rsid w:val="00952038"/>
    <w:rsid w:val="0095510A"/>
    <w:rsid w:val="00962514"/>
    <w:rsid w:val="0096507D"/>
    <w:rsid w:val="009728F9"/>
    <w:rsid w:val="00986724"/>
    <w:rsid w:val="009930CA"/>
    <w:rsid w:val="00995EEA"/>
    <w:rsid w:val="009A1440"/>
    <w:rsid w:val="009A59DD"/>
    <w:rsid w:val="009A79D1"/>
    <w:rsid w:val="009B26D8"/>
    <w:rsid w:val="009B286E"/>
    <w:rsid w:val="009B439E"/>
    <w:rsid w:val="009B7AB2"/>
    <w:rsid w:val="009C0C20"/>
    <w:rsid w:val="009C19C9"/>
    <w:rsid w:val="009C2D9C"/>
    <w:rsid w:val="009C3EF7"/>
    <w:rsid w:val="009C6A41"/>
    <w:rsid w:val="009D0A89"/>
    <w:rsid w:val="009D2113"/>
    <w:rsid w:val="009D263F"/>
    <w:rsid w:val="009D39CD"/>
    <w:rsid w:val="009E016B"/>
    <w:rsid w:val="009E30D0"/>
    <w:rsid w:val="009F18BF"/>
    <w:rsid w:val="009F5CFC"/>
    <w:rsid w:val="009F638C"/>
    <w:rsid w:val="00A00480"/>
    <w:rsid w:val="00A05176"/>
    <w:rsid w:val="00A13FF4"/>
    <w:rsid w:val="00A152CA"/>
    <w:rsid w:val="00A176A7"/>
    <w:rsid w:val="00A25225"/>
    <w:rsid w:val="00A40E4B"/>
    <w:rsid w:val="00A50017"/>
    <w:rsid w:val="00A5417D"/>
    <w:rsid w:val="00A56284"/>
    <w:rsid w:val="00A5705E"/>
    <w:rsid w:val="00A6184F"/>
    <w:rsid w:val="00A65D74"/>
    <w:rsid w:val="00A7074F"/>
    <w:rsid w:val="00A70C4C"/>
    <w:rsid w:val="00A73D24"/>
    <w:rsid w:val="00A75E33"/>
    <w:rsid w:val="00A809FC"/>
    <w:rsid w:val="00A9155E"/>
    <w:rsid w:val="00A97A41"/>
    <w:rsid w:val="00AA1CC8"/>
    <w:rsid w:val="00AA309B"/>
    <w:rsid w:val="00AA3D61"/>
    <w:rsid w:val="00AA487C"/>
    <w:rsid w:val="00AA65DA"/>
    <w:rsid w:val="00AC2C66"/>
    <w:rsid w:val="00AC2CFD"/>
    <w:rsid w:val="00AC3D29"/>
    <w:rsid w:val="00AC4822"/>
    <w:rsid w:val="00AD0A38"/>
    <w:rsid w:val="00AD68C2"/>
    <w:rsid w:val="00AD6A84"/>
    <w:rsid w:val="00AD7F3F"/>
    <w:rsid w:val="00AE0E39"/>
    <w:rsid w:val="00AE60BD"/>
    <w:rsid w:val="00AF4478"/>
    <w:rsid w:val="00AF5B22"/>
    <w:rsid w:val="00B00955"/>
    <w:rsid w:val="00B04A5D"/>
    <w:rsid w:val="00B05010"/>
    <w:rsid w:val="00B068CE"/>
    <w:rsid w:val="00B12F8B"/>
    <w:rsid w:val="00B210C4"/>
    <w:rsid w:val="00B2205B"/>
    <w:rsid w:val="00B3393E"/>
    <w:rsid w:val="00B3498E"/>
    <w:rsid w:val="00B35BC2"/>
    <w:rsid w:val="00B37ABE"/>
    <w:rsid w:val="00B41021"/>
    <w:rsid w:val="00B4372E"/>
    <w:rsid w:val="00B5047A"/>
    <w:rsid w:val="00B53B37"/>
    <w:rsid w:val="00B5410C"/>
    <w:rsid w:val="00B54DB6"/>
    <w:rsid w:val="00B5555B"/>
    <w:rsid w:val="00B55889"/>
    <w:rsid w:val="00B55B74"/>
    <w:rsid w:val="00B56D19"/>
    <w:rsid w:val="00B56D36"/>
    <w:rsid w:val="00B635E8"/>
    <w:rsid w:val="00B64BDC"/>
    <w:rsid w:val="00B72B86"/>
    <w:rsid w:val="00B731CC"/>
    <w:rsid w:val="00B77351"/>
    <w:rsid w:val="00B8046B"/>
    <w:rsid w:val="00B805D1"/>
    <w:rsid w:val="00B8189E"/>
    <w:rsid w:val="00B81AD4"/>
    <w:rsid w:val="00B827B6"/>
    <w:rsid w:val="00B84410"/>
    <w:rsid w:val="00B87694"/>
    <w:rsid w:val="00B925A6"/>
    <w:rsid w:val="00B93F07"/>
    <w:rsid w:val="00B959DF"/>
    <w:rsid w:val="00B9690B"/>
    <w:rsid w:val="00B97E8F"/>
    <w:rsid w:val="00BA1A74"/>
    <w:rsid w:val="00BA2A61"/>
    <w:rsid w:val="00BA669A"/>
    <w:rsid w:val="00BA71D8"/>
    <w:rsid w:val="00BB0DB3"/>
    <w:rsid w:val="00BB3725"/>
    <w:rsid w:val="00BC05C7"/>
    <w:rsid w:val="00BC25A7"/>
    <w:rsid w:val="00BC2C7D"/>
    <w:rsid w:val="00BC3496"/>
    <w:rsid w:val="00BC36E9"/>
    <w:rsid w:val="00BC5726"/>
    <w:rsid w:val="00BD2BFE"/>
    <w:rsid w:val="00BD6CF6"/>
    <w:rsid w:val="00BD7ABB"/>
    <w:rsid w:val="00BE0956"/>
    <w:rsid w:val="00BE1A59"/>
    <w:rsid w:val="00BE55DA"/>
    <w:rsid w:val="00BE60C8"/>
    <w:rsid w:val="00BE6F4A"/>
    <w:rsid w:val="00BE7310"/>
    <w:rsid w:val="00BE737F"/>
    <w:rsid w:val="00BE7BCC"/>
    <w:rsid w:val="00BF0CDD"/>
    <w:rsid w:val="00BF4462"/>
    <w:rsid w:val="00BF64CB"/>
    <w:rsid w:val="00C06F46"/>
    <w:rsid w:val="00C152DE"/>
    <w:rsid w:val="00C204E7"/>
    <w:rsid w:val="00C20610"/>
    <w:rsid w:val="00C2598C"/>
    <w:rsid w:val="00C32FA6"/>
    <w:rsid w:val="00C3389A"/>
    <w:rsid w:val="00C34C58"/>
    <w:rsid w:val="00C35AAD"/>
    <w:rsid w:val="00C36F00"/>
    <w:rsid w:val="00C40B3F"/>
    <w:rsid w:val="00C43F44"/>
    <w:rsid w:val="00C45B32"/>
    <w:rsid w:val="00C5195C"/>
    <w:rsid w:val="00C53DE1"/>
    <w:rsid w:val="00C5514C"/>
    <w:rsid w:val="00C55986"/>
    <w:rsid w:val="00C5664A"/>
    <w:rsid w:val="00C57338"/>
    <w:rsid w:val="00C62CDF"/>
    <w:rsid w:val="00C62D21"/>
    <w:rsid w:val="00C65E15"/>
    <w:rsid w:val="00C65F12"/>
    <w:rsid w:val="00C714B8"/>
    <w:rsid w:val="00C74DB3"/>
    <w:rsid w:val="00C76315"/>
    <w:rsid w:val="00C848DD"/>
    <w:rsid w:val="00C87586"/>
    <w:rsid w:val="00CA5154"/>
    <w:rsid w:val="00CA7492"/>
    <w:rsid w:val="00CB20EB"/>
    <w:rsid w:val="00CB21E3"/>
    <w:rsid w:val="00CB60EF"/>
    <w:rsid w:val="00CB74F9"/>
    <w:rsid w:val="00CB77B8"/>
    <w:rsid w:val="00CC06D3"/>
    <w:rsid w:val="00CC1A86"/>
    <w:rsid w:val="00CC1B74"/>
    <w:rsid w:val="00CD1AEE"/>
    <w:rsid w:val="00CD33AE"/>
    <w:rsid w:val="00CD7875"/>
    <w:rsid w:val="00CE494B"/>
    <w:rsid w:val="00CE4C4E"/>
    <w:rsid w:val="00CF566B"/>
    <w:rsid w:val="00D03B83"/>
    <w:rsid w:val="00D04FD2"/>
    <w:rsid w:val="00D12B86"/>
    <w:rsid w:val="00D12CCE"/>
    <w:rsid w:val="00D13DD2"/>
    <w:rsid w:val="00D174BD"/>
    <w:rsid w:val="00D17B1D"/>
    <w:rsid w:val="00D225A1"/>
    <w:rsid w:val="00D27C0C"/>
    <w:rsid w:val="00D30CC4"/>
    <w:rsid w:val="00D33EBA"/>
    <w:rsid w:val="00D36A9E"/>
    <w:rsid w:val="00D36D40"/>
    <w:rsid w:val="00D50FB9"/>
    <w:rsid w:val="00D53EF8"/>
    <w:rsid w:val="00D544E0"/>
    <w:rsid w:val="00D55B5D"/>
    <w:rsid w:val="00D5698A"/>
    <w:rsid w:val="00D610D2"/>
    <w:rsid w:val="00D61ACE"/>
    <w:rsid w:val="00D6472B"/>
    <w:rsid w:val="00D66979"/>
    <w:rsid w:val="00D70942"/>
    <w:rsid w:val="00D71AEB"/>
    <w:rsid w:val="00D7203F"/>
    <w:rsid w:val="00D75B4A"/>
    <w:rsid w:val="00D764CF"/>
    <w:rsid w:val="00D76818"/>
    <w:rsid w:val="00D76F40"/>
    <w:rsid w:val="00D80194"/>
    <w:rsid w:val="00D80748"/>
    <w:rsid w:val="00D90455"/>
    <w:rsid w:val="00D96CF3"/>
    <w:rsid w:val="00D9706C"/>
    <w:rsid w:val="00D97E26"/>
    <w:rsid w:val="00DA022E"/>
    <w:rsid w:val="00DA6A10"/>
    <w:rsid w:val="00DB0C10"/>
    <w:rsid w:val="00DB48BF"/>
    <w:rsid w:val="00DC53C6"/>
    <w:rsid w:val="00DC7D6C"/>
    <w:rsid w:val="00DC7FEB"/>
    <w:rsid w:val="00DD069B"/>
    <w:rsid w:val="00DD087F"/>
    <w:rsid w:val="00DD4C15"/>
    <w:rsid w:val="00DD611F"/>
    <w:rsid w:val="00DD6517"/>
    <w:rsid w:val="00DD7715"/>
    <w:rsid w:val="00DE0530"/>
    <w:rsid w:val="00DE3B66"/>
    <w:rsid w:val="00DE458F"/>
    <w:rsid w:val="00DE7558"/>
    <w:rsid w:val="00DF37DB"/>
    <w:rsid w:val="00DF439F"/>
    <w:rsid w:val="00DF5325"/>
    <w:rsid w:val="00DF7536"/>
    <w:rsid w:val="00E01157"/>
    <w:rsid w:val="00E04E6C"/>
    <w:rsid w:val="00E06AC4"/>
    <w:rsid w:val="00E076C4"/>
    <w:rsid w:val="00E11CCE"/>
    <w:rsid w:val="00E13D8B"/>
    <w:rsid w:val="00E15614"/>
    <w:rsid w:val="00E20935"/>
    <w:rsid w:val="00E237EF"/>
    <w:rsid w:val="00E25165"/>
    <w:rsid w:val="00E26712"/>
    <w:rsid w:val="00E34582"/>
    <w:rsid w:val="00E37641"/>
    <w:rsid w:val="00E4651E"/>
    <w:rsid w:val="00E50C60"/>
    <w:rsid w:val="00E57D2E"/>
    <w:rsid w:val="00E614FF"/>
    <w:rsid w:val="00E62C29"/>
    <w:rsid w:val="00E641F7"/>
    <w:rsid w:val="00E649BB"/>
    <w:rsid w:val="00E7096D"/>
    <w:rsid w:val="00E72593"/>
    <w:rsid w:val="00E745BE"/>
    <w:rsid w:val="00E82154"/>
    <w:rsid w:val="00E8233E"/>
    <w:rsid w:val="00E83A44"/>
    <w:rsid w:val="00E858DA"/>
    <w:rsid w:val="00E862A1"/>
    <w:rsid w:val="00E90FA6"/>
    <w:rsid w:val="00E94FC1"/>
    <w:rsid w:val="00EA2CE3"/>
    <w:rsid w:val="00EA35F0"/>
    <w:rsid w:val="00EA372A"/>
    <w:rsid w:val="00EB07EB"/>
    <w:rsid w:val="00EB2E67"/>
    <w:rsid w:val="00EB4A91"/>
    <w:rsid w:val="00EC2F00"/>
    <w:rsid w:val="00EC347E"/>
    <w:rsid w:val="00EC4F4C"/>
    <w:rsid w:val="00ED0281"/>
    <w:rsid w:val="00ED094B"/>
    <w:rsid w:val="00ED1A42"/>
    <w:rsid w:val="00ED3706"/>
    <w:rsid w:val="00ED4538"/>
    <w:rsid w:val="00ED556D"/>
    <w:rsid w:val="00ED6481"/>
    <w:rsid w:val="00EE056A"/>
    <w:rsid w:val="00EE08CB"/>
    <w:rsid w:val="00EE1A46"/>
    <w:rsid w:val="00EF2C86"/>
    <w:rsid w:val="00EF5ADB"/>
    <w:rsid w:val="00EF626C"/>
    <w:rsid w:val="00F022AD"/>
    <w:rsid w:val="00F06B99"/>
    <w:rsid w:val="00F1066C"/>
    <w:rsid w:val="00F11060"/>
    <w:rsid w:val="00F13C82"/>
    <w:rsid w:val="00F13CF0"/>
    <w:rsid w:val="00F2185B"/>
    <w:rsid w:val="00F229A3"/>
    <w:rsid w:val="00F22C65"/>
    <w:rsid w:val="00F2425E"/>
    <w:rsid w:val="00F245F2"/>
    <w:rsid w:val="00F26416"/>
    <w:rsid w:val="00F31072"/>
    <w:rsid w:val="00F31079"/>
    <w:rsid w:val="00F358AC"/>
    <w:rsid w:val="00F37426"/>
    <w:rsid w:val="00F37DCA"/>
    <w:rsid w:val="00F4022E"/>
    <w:rsid w:val="00F43258"/>
    <w:rsid w:val="00F4495D"/>
    <w:rsid w:val="00F44D69"/>
    <w:rsid w:val="00F45605"/>
    <w:rsid w:val="00F51A48"/>
    <w:rsid w:val="00F53BA5"/>
    <w:rsid w:val="00F5601F"/>
    <w:rsid w:val="00F61FD9"/>
    <w:rsid w:val="00F63049"/>
    <w:rsid w:val="00F651EB"/>
    <w:rsid w:val="00F676DF"/>
    <w:rsid w:val="00F71CC3"/>
    <w:rsid w:val="00F74013"/>
    <w:rsid w:val="00F7407F"/>
    <w:rsid w:val="00F74158"/>
    <w:rsid w:val="00F75E64"/>
    <w:rsid w:val="00F812C4"/>
    <w:rsid w:val="00F81848"/>
    <w:rsid w:val="00F91D3E"/>
    <w:rsid w:val="00F9390D"/>
    <w:rsid w:val="00FA1190"/>
    <w:rsid w:val="00FB3436"/>
    <w:rsid w:val="00FB50DD"/>
    <w:rsid w:val="00FC126F"/>
    <w:rsid w:val="00FC1A03"/>
    <w:rsid w:val="00FD175B"/>
    <w:rsid w:val="00FD274B"/>
    <w:rsid w:val="00FE13F7"/>
    <w:rsid w:val="00FE2E27"/>
    <w:rsid w:val="00FE3BFE"/>
    <w:rsid w:val="00FE4D64"/>
    <w:rsid w:val="00FE4EFB"/>
    <w:rsid w:val="00FF0AB4"/>
    <w:rsid w:val="00FF1ADB"/>
    <w:rsid w:val="00FF2A29"/>
    <w:rsid w:val="00FF6423"/>
    <w:rsid w:val="00FF662C"/>
    <w:rsid w:val="02A15111"/>
    <w:rsid w:val="041CEBDE"/>
    <w:rsid w:val="071D9E51"/>
    <w:rsid w:val="09822AFA"/>
    <w:rsid w:val="0DDF7A0C"/>
    <w:rsid w:val="0E2E860D"/>
    <w:rsid w:val="0E4A9AFB"/>
    <w:rsid w:val="0E4EB1F2"/>
    <w:rsid w:val="0FFF22D0"/>
    <w:rsid w:val="13D9AC1D"/>
    <w:rsid w:val="1552D9F9"/>
    <w:rsid w:val="1800E59A"/>
    <w:rsid w:val="1D216FCC"/>
    <w:rsid w:val="1D9E52E8"/>
    <w:rsid w:val="225BB979"/>
    <w:rsid w:val="2EE9C763"/>
    <w:rsid w:val="2F7BA389"/>
    <w:rsid w:val="30208988"/>
    <w:rsid w:val="3490651D"/>
    <w:rsid w:val="362EA696"/>
    <w:rsid w:val="37C29E70"/>
    <w:rsid w:val="37C3F40F"/>
    <w:rsid w:val="380CD838"/>
    <w:rsid w:val="3B9535D5"/>
    <w:rsid w:val="43564435"/>
    <w:rsid w:val="4AE84378"/>
    <w:rsid w:val="4C23F524"/>
    <w:rsid w:val="50B44A0D"/>
    <w:rsid w:val="5233354E"/>
    <w:rsid w:val="563BD271"/>
    <w:rsid w:val="56AAC6D5"/>
    <w:rsid w:val="56B5A86C"/>
    <w:rsid w:val="57EF6A48"/>
    <w:rsid w:val="58DF7060"/>
    <w:rsid w:val="5AA53E72"/>
    <w:rsid w:val="5FDB0889"/>
    <w:rsid w:val="608DD25D"/>
    <w:rsid w:val="60A87B6B"/>
    <w:rsid w:val="65B82F77"/>
    <w:rsid w:val="6DB0E2E0"/>
    <w:rsid w:val="7197EA13"/>
    <w:rsid w:val="7517FD84"/>
    <w:rsid w:val="75856E5B"/>
    <w:rsid w:val="78DBAC58"/>
    <w:rsid w:val="79021414"/>
    <w:rsid w:val="7D9AA01D"/>
    <w:rsid w:val="7DDE3F78"/>
    <w:rsid w:val="7F33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A86F4"/>
  <w15:chartTrackingRefBased/>
  <w15:docId w15:val="{13C62428-A00F-4322-B7E6-9C52312A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00D"/>
    <w:pPr>
      <w:spacing w:line="276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12E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A7E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CC8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540B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50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30D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23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0D2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623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0D2"/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A012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FE4EF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E4EFB"/>
    <w:pPr>
      <w:spacing w:after="100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4B7A7E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1"/>
    <w:qFormat/>
    <w:rsid w:val="005B688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A012E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F31072"/>
    <w:pPr>
      <w:spacing w:after="200"/>
    </w:pPr>
    <w:rPr>
      <w:b/>
      <w:iCs/>
      <w:szCs w:val="18"/>
    </w:rPr>
  </w:style>
  <w:style w:type="paragraph" w:customStyle="1" w:styleId="TableParagraph">
    <w:name w:val="Table Paragraph"/>
    <w:basedOn w:val="Normal"/>
    <w:uiPriority w:val="1"/>
    <w:qFormat/>
    <w:rsid w:val="00FF6423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color w:val="auto"/>
      <w:sz w:val="22"/>
      <w:lang w:val="id"/>
    </w:rPr>
  </w:style>
  <w:style w:type="paragraph" w:styleId="BodyText">
    <w:name w:val="Body Text"/>
    <w:basedOn w:val="Normal"/>
    <w:link w:val="BodyTextChar"/>
    <w:uiPriority w:val="1"/>
    <w:qFormat/>
    <w:rsid w:val="00BB0DB3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color w:val="auto"/>
      <w:sz w:val="22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B0DB3"/>
    <w:rPr>
      <w:rFonts w:ascii="Times New Roman" w:eastAsia="Times New Roman" w:hAnsi="Times New Roman" w:cs="Times New Roman"/>
      <w:szCs w:val="24"/>
      <w:lang w:val="id"/>
    </w:rPr>
  </w:style>
  <w:style w:type="paragraph" w:styleId="TableofFigures">
    <w:name w:val="table of figures"/>
    <w:basedOn w:val="Normal"/>
    <w:next w:val="Normal"/>
    <w:uiPriority w:val="99"/>
    <w:unhideWhenUsed/>
    <w:rsid w:val="006853BD"/>
    <w:pPr>
      <w:spacing w:after="0" w:line="360" w:lineRule="auto"/>
    </w:pPr>
    <w:rPr>
      <w:b/>
    </w:rPr>
  </w:style>
  <w:style w:type="table" w:styleId="TableGrid">
    <w:name w:val="Table Grid"/>
    <w:basedOn w:val="TableNormal"/>
    <w:uiPriority w:val="39"/>
    <w:rsid w:val="006B5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A1CC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D90455"/>
    <w:rPr>
      <w:b/>
      <w:bCs/>
    </w:rPr>
  </w:style>
  <w:style w:type="character" w:styleId="Emphasis">
    <w:name w:val="Emphasis"/>
    <w:basedOn w:val="DefaultParagraphFont"/>
    <w:uiPriority w:val="20"/>
    <w:qFormat/>
    <w:rsid w:val="00D9045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3A4AC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561240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Cs w:val="24"/>
      <w:lang w:eastAsia="en-ID"/>
    </w:rPr>
  </w:style>
  <w:style w:type="paragraph" w:styleId="Revision">
    <w:name w:val="Revision"/>
    <w:hidden/>
    <w:uiPriority w:val="99"/>
    <w:semiHidden/>
    <w:rsid w:val="00914214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214"/>
    <w:rPr>
      <w:rFonts w:ascii="Segoe UI" w:hAnsi="Segoe UI" w:cs="Segoe UI"/>
      <w:color w:val="000000" w:themeColor="text1"/>
      <w:sz w:val="18"/>
      <w:szCs w:val="18"/>
    </w:rPr>
  </w:style>
  <w:style w:type="table" w:styleId="PlainTable1">
    <w:name w:val="Plain Table 1"/>
    <w:basedOn w:val="TableNormal"/>
    <w:uiPriority w:val="41"/>
    <w:rsid w:val="009142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9C6A41"/>
    <w:rPr>
      <w:rFonts w:ascii="Times New Roman" w:eastAsiaTheme="minorEastAsia" w:hAnsi="Times New Roman" w:cstheme="majorEastAsia"/>
      <w:i/>
      <w:iCs/>
      <w:color w:val="2F5496" w:themeColor="accent1" w:themeShade="BF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6C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6C44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614FF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A500D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github.com/ExcellActIV/Praktikum2.git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5)%20Academic\KonTIK\PKM%20-%20KC\Template%20PKM%20K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51A03B6BECB4DE9B2A35014788A7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BF208-7B54-4148-89D7-22B04657C1A4}"/>
      </w:docPartPr>
      <w:docPartBody>
        <w:p w:rsidR="001A5323" w:rsidRDefault="00F73330">
          <w:pPr>
            <w:pStyle w:val="351A03B6BECB4DE9B2A35014788A7040"/>
          </w:pPr>
          <w:r w:rsidRPr="00241D77">
            <w:rPr>
              <w:rStyle w:val="PlaceholderText"/>
            </w:rPr>
            <w:t>[Title]</w:t>
          </w:r>
        </w:p>
      </w:docPartBody>
    </w:docPart>
    <w:docPart>
      <w:docPartPr>
        <w:name w:val="519AB422203D4774A75A81BB0CF9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3137A-8C81-4A71-A810-81F230C1EF8E}"/>
      </w:docPartPr>
      <w:docPartBody>
        <w:p w:rsidR="001A5323" w:rsidRDefault="00F73330">
          <w:pPr>
            <w:pStyle w:val="519AB422203D4774A75A81BB0CF96B13"/>
          </w:pPr>
          <w:r w:rsidRPr="00241D77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330"/>
    <w:rsid w:val="00031CCC"/>
    <w:rsid w:val="00097AB9"/>
    <w:rsid w:val="000D4465"/>
    <w:rsid w:val="001A5323"/>
    <w:rsid w:val="001C701C"/>
    <w:rsid w:val="0042651E"/>
    <w:rsid w:val="00506F9E"/>
    <w:rsid w:val="005634BE"/>
    <w:rsid w:val="00636F54"/>
    <w:rsid w:val="0070567E"/>
    <w:rsid w:val="00731B9D"/>
    <w:rsid w:val="00750E47"/>
    <w:rsid w:val="007732F8"/>
    <w:rsid w:val="008657CF"/>
    <w:rsid w:val="009C2C41"/>
    <w:rsid w:val="009E30D0"/>
    <w:rsid w:val="00C25E3B"/>
    <w:rsid w:val="00D86C7D"/>
    <w:rsid w:val="00E13D8B"/>
    <w:rsid w:val="00EF626C"/>
    <w:rsid w:val="00F7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9944B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2C41"/>
    <w:rPr>
      <w:color w:val="808080"/>
    </w:rPr>
  </w:style>
  <w:style w:type="paragraph" w:customStyle="1" w:styleId="351A03B6BECB4DE9B2A35014788A7040">
    <w:name w:val="351A03B6BECB4DE9B2A35014788A7040"/>
  </w:style>
  <w:style w:type="paragraph" w:customStyle="1" w:styleId="519AB422203D4774A75A81BB0CF96B13">
    <w:name w:val="519AB422203D4774A75A81BB0CF96B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470F9C-5713-4B8D-924F-EFF96311B0F0}">
  <we:reference id="f78a3046-9e99-4300-aa2b-5814002b01a2" version="1.55.1.0" store="excatalog" storeType="EXCatalog"/>
  <we:alternateReferences>
    <we:reference id="WA104382081" version="1.55.1.0" store="id-ID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9F03F-CD21-4F2C-BF59-59510F1BA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PKM KC</Template>
  <TotalTime>240</TotalTime>
  <Pages>8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Praktikum Proyek 1 Pengembangan Perangkat Lunak Desktop</vt:lpstr>
    </vt:vector>
  </TitlesOfParts>
  <Company>POLITEKNIK NEGERI BANDUNG</Company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Proyek 2 Pengembangan Perangkat Lunak Desktop</dc:title>
  <dc:subject/>
  <dc:creator>Rizen</dc:creator>
  <cp:keywords/>
  <dc:description/>
  <cp:lastModifiedBy>EXCELL TIMOTHY JOSUA TARIGAN</cp:lastModifiedBy>
  <cp:revision>11</cp:revision>
  <cp:lastPrinted>2025-02-17T08:27:00Z</cp:lastPrinted>
  <dcterms:created xsi:type="dcterms:W3CDTF">2025-02-10T08:17:00Z</dcterms:created>
  <dcterms:modified xsi:type="dcterms:W3CDTF">2025-02-17T08:29:00Z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http://www.zotero.org/styles/harvard-cite-them-right</vt:lpwstr>
  </property>
  <property fmtid="{D5CDD505-2E9C-101B-9397-08002B2CF9AE}" pid="4" name="Mendeley Unique User Id_1">
    <vt:lpwstr>0c71265c-98cd-3adf-a407-ceb1f5bd4984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 6th edition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12th edition - Harvard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(deprecated)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9th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